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8C4A6E" w14:paraId="2C7CF140" w14:textId="77777777" w:rsidTr="00A31A5B">
        <w:tc>
          <w:tcPr>
            <w:tcW w:w="5395" w:type="dxa"/>
          </w:tcPr>
          <w:p w14:paraId="01B6164A" w14:textId="77777777" w:rsidR="00A81248" w:rsidRPr="008C4A6E" w:rsidRDefault="00A81248" w:rsidP="00A81248">
            <w:pPr>
              <w:pStyle w:val="Ancoraggiografico"/>
            </w:pPr>
          </w:p>
        </w:tc>
        <w:tc>
          <w:tcPr>
            <w:tcW w:w="5237" w:type="dxa"/>
          </w:tcPr>
          <w:p w14:paraId="4181D2B3" w14:textId="77777777" w:rsidR="00A81248" w:rsidRPr="008C4A6E" w:rsidRDefault="00A81248" w:rsidP="00A81248">
            <w:pPr>
              <w:pStyle w:val="Ancoraggiografico"/>
            </w:pPr>
          </w:p>
        </w:tc>
      </w:tr>
      <w:tr w:rsidR="00A81248" w:rsidRPr="008C4A6E" w14:paraId="7D8AFB29" w14:textId="77777777" w:rsidTr="00A31A5B">
        <w:trPr>
          <w:trHeight w:val="2719"/>
        </w:trPr>
        <w:tc>
          <w:tcPr>
            <w:tcW w:w="5395" w:type="dxa"/>
          </w:tcPr>
          <w:p w14:paraId="503FF506" w14:textId="42AFFB4E" w:rsidR="00A81248" w:rsidRPr="00CD1628" w:rsidRDefault="00CD1628" w:rsidP="00B33D43">
            <w:pPr>
              <w:pStyle w:val="Titolo1"/>
              <w:rPr>
                <w:sz w:val="48"/>
                <w:szCs w:val="28"/>
              </w:rPr>
            </w:pPr>
            <w:r w:rsidRPr="00CD1628">
              <w:rPr>
                <w:sz w:val="48"/>
                <w:szCs w:val="28"/>
              </w:rPr>
              <w:t>GESTIONE UTENTI</w:t>
            </w:r>
            <w:r w:rsidR="00B755EA" w:rsidRPr="00CD1628">
              <w:rPr>
                <w:sz w:val="48"/>
                <w:szCs w:val="28"/>
              </w:rPr>
              <w:t xml:space="preserve"> </w:t>
            </w:r>
            <w:r w:rsidR="00B755EA" w:rsidRPr="00CD1628">
              <w:rPr>
                <w:sz w:val="48"/>
                <w:szCs w:val="28"/>
              </w:rPr>
              <w:br/>
            </w:r>
            <w:r w:rsidR="00B33D43" w:rsidRPr="00CD1628">
              <w:rPr>
                <w:sz w:val="48"/>
                <w:szCs w:val="28"/>
              </w:rPr>
              <w:t>IN</w:t>
            </w:r>
            <w:r w:rsidR="00B755EA" w:rsidRPr="00CD1628">
              <w:rPr>
                <w:sz w:val="48"/>
                <w:szCs w:val="28"/>
              </w:rPr>
              <w:t xml:space="preserve"> WIN</w:t>
            </w:r>
            <w:r w:rsidR="00370418" w:rsidRPr="00CD1628">
              <w:rPr>
                <w:sz w:val="48"/>
                <w:szCs w:val="28"/>
              </w:rPr>
              <w:t>DOWS</w:t>
            </w:r>
            <w:r w:rsidR="00B755EA" w:rsidRPr="00CD1628">
              <w:rPr>
                <w:sz w:val="48"/>
                <w:szCs w:val="28"/>
              </w:rPr>
              <w:t xml:space="preserve"> SERVER 2012</w:t>
            </w:r>
          </w:p>
        </w:tc>
        <w:tc>
          <w:tcPr>
            <w:tcW w:w="5237" w:type="dxa"/>
          </w:tcPr>
          <w:p w14:paraId="40A7B9AD" w14:textId="77777777" w:rsidR="00A81248" w:rsidRPr="008C4A6E" w:rsidRDefault="00A81248"/>
        </w:tc>
      </w:tr>
      <w:tr w:rsidR="00A81248" w:rsidRPr="008C4A6E" w14:paraId="7982547C" w14:textId="77777777" w:rsidTr="00A31A5B">
        <w:trPr>
          <w:trHeight w:val="8865"/>
        </w:trPr>
        <w:tc>
          <w:tcPr>
            <w:tcW w:w="5395" w:type="dxa"/>
          </w:tcPr>
          <w:p w14:paraId="57D24183" w14:textId="77777777" w:rsidR="00A81248" w:rsidRPr="008C4A6E" w:rsidRDefault="00A81248">
            <w:r w:rsidRPr="008C4A6E">
              <w:rPr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B8311D8" wp14:editId="2E50550D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o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2EE362" id="Grup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o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382834E7" w14:textId="77777777" w:rsidR="00A81248" w:rsidRPr="008C4A6E" w:rsidRDefault="00A81248"/>
        </w:tc>
      </w:tr>
      <w:tr w:rsidR="00A81248" w:rsidRPr="008C4A6E" w14:paraId="3B41152E" w14:textId="77777777" w:rsidTr="00A31A5B">
        <w:trPr>
          <w:trHeight w:val="1299"/>
        </w:trPr>
        <w:tc>
          <w:tcPr>
            <w:tcW w:w="5395" w:type="dxa"/>
          </w:tcPr>
          <w:p w14:paraId="17F01FB2" w14:textId="77777777" w:rsidR="00A81248" w:rsidRPr="008C4A6E" w:rsidRDefault="00A81248"/>
        </w:tc>
        <w:tc>
          <w:tcPr>
            <w:tcW w:w="5237" w:type="dxa"/>
          </w:tcPr>
          <w:p w14:paraId="71FCB2DF" w14:textId="530FFA7F" w:rsidR="00A81248" w:rsidRPr="008C4A6E" w:rsidRDefault="00B755EA" w:rsidP="00A81248">
            <w:pPr>
              <w:pStyle w:val="Titolo2"/>
            </w:pPr>
            <w:r>
              <w:t>BAGNIS GABRIELE</w:t>
            </w:r>
          </w:p>
          <w:p w14:paraId="06671298" w14:textId="1A86A76F" w:rsidR="00A81248" w:rsidRPr="008C4A6E" w:rsidRDefault="00B755EA" w:rsidP="00C66528">
            <w:pPr>
              <w:pStyle w:val="Titolo2"/>
            </w:pPr>
            <w:r>
              <w:t>5^A robotica</w:t>
            </w:r>
          </w:p>
        </w:tc>
      </w:tr>
      <w:tr w:rsidR="00A81248" w:rsidRPr="008C4A6E" w14:paraId="7AC5D732" w14:textId="77777777" w:rsidTr="00A31A5B">
        <w:trPr>
          <w:trHeight w:val="1402"/>
        </w:trPr>
        <w:tc>
          <w:tcPr>
            <w:tcW w:w="5395" w:type="dxa"/>
          </w:tcPr>
          <w:p w14:paraId="4AD655E2" w14:textId="77777777" w:rsidR="00A81248" w:rsidRPr="008C4A6E" w:rsidRDefault="00A81248"/>
        </w:tc>
        <w:tc>
          <w:tcPr>
            <w:tcW w:w="5237" w:type="dxa"/>
          </w:tcPr>
          <w:p w14:paraId="1BA9A694" w14:textId="09E88147" w:rsidR="00A81248" w:rsidRPr="008C4A6E" w:rsidRDefault="00B755EA" w:rsidP="00A81248">
            <w:pPr>
              <w:pStyle w:val="Titolo2"/>
            </w:pPr>
            <w:r>
              <w:t>Anno scolastico 2020/21</w:t>
            </w:r>
            <w:r w:rsidR="00C66528" w:rsidRPr="008C4A6E">
              <w:rPr>
                <w:lang w:bidi="it-IT"/>
              </w:rPr>
              <w:t xml:space="preserve"> </w:t>
            </w:r>
          </w:p>
          <w:p w14:paraId="207DD212" w14:textId="29F42394" w:rsidR="00A81248" w:rsidRDefault="00B755EA" w:rsidP="00A81248">
            <w:pPr>
              <w:pStyle w:val="Titolo2"/>
            </w:pPr>
            <w:r>
              <w:t>ITIS Mario Delpozzo</w:t>
            </w:r>
          </w:p>
          <w:p w14:paraId="56684FAF" w14:textId="31514F22" w:rsidR="00B755EA" w:rsidRPr="00B755EA" w:rsidRDefault="00B755EA" w:rsidP="00B755EA">
            <w:r w:rsidRPr="00B755EA">
              <w:rPr>
                <w:rFonts w:eastAsiaTheme="majorEastAsia" w:cstheme="majorBidi"/>
                <w:i/>
                <w:color w:val="00C1C7" w:themeColor="accent2"/>
                <w:sz w:val="42"/>
                <w:szCs w:val="26"/>
              </w:rPr>
              <w:t>C</w:t>
            </w:r>
            <w:r>
              <w:rPr>
                <w:rFonts w:eastAsiaTheme="majorEastAsia" w:cstheme="majorBidi"/>
                <w:i/>
                <w:color w:val="00C1C7" w:themeColor="accent2"/>
                <w:sz w:val="42"/>
                <w:szCs w:val="26"/>
              </w:rPr>
              <w:t>uneo</w:t>
            </w:r>
          </w:p>
        </w:tc>
      </w:tr>
    </w:tbl>
    <w:p w14:paraId="12DD8537" w14:textId="77777777" w:rsidR="000C4ED1" w:rsidRPr="008C4A6E" w:rsidRDefault="000C4ED1"/>
    <w:tbl>
      <w:tblPr>
        <w:tblW w:w="10807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6"/>
        <w:gridCol w:w="4977"/>
        <w:gridCol w:w="4978"/>
        <w:gridCol w:w="426"/>
      </w:tblGrid>
      <w:tr w:rsidR="001205A1" w:rsidRPr="008C4A6E" w14:paraId="26D559EF" w14:textId="77777777" w:rsidTr="005452AC">
        <w:trPr>
          <w:trHeight w:val="363"/>
        </w:trPr>
        <w:tc>
          <w:tcPr>
            <w:tcW w:w="426" w:type="dxa"/>
            <w:shd w:val="clear" w:color="auto" w:fill="EDF0F4" w:themeFill="accent3"/>
          </w:tcPr>
          <w:p w14:paraId="574C3FC2" w14:textId="77777777" w:rsidR="00A81248" w:rsidRPr="008C4A6E" w:rsidRDefault="00A81248"/>
        </w:tc>
        <w:tc>
          <w:tcPr>
            <w:tcW w:w="4977" w:type="dxa"/>
            <w:shd w:val="clear" w:color="auto" w:fill="EDF0F4" w:themeFill="accent3"/>
          </w:tcPr>
          <w:p w14:paraId="2336D8D5" w14:textId="77777777" w:rsidR="00A81248" w:rsidRPr="008C4A6E" w:rsidRDefault="00A81248"/>
        </w:tc>
        <w:tc>
          <w:tcPr>
            <w:tcW w:w="4978" w:type="dxa"/>
            <w:shd w:val="clear" w:color="auto" w:fill="EDF0F4" w:themeFill="accent3"/>
          </w:tcPr>
          <w:p w14:paraId="0A2937AD" w14:textId="77777777" w:rsidR="00A81248" w:rsidRPr="008C4A6E" w:rsidRDefault="00A81248"/>
        </w:tc>
        <w:tc>
          <w:tcPr>
            <w:tcW w:w="426" w:type="dxa"/>
            <w:shd w:val="clear" w:color="auto" w:fill="EDF0F4" w:themeFill="accent3"/>
          </w:tcPr>
          <w:p w14:paraId="6A49A895" w14:textId="77777777" w:rsidR="00A81248" w:rsidRPr="008C4A6E" w:rsidRDefault="00A81248"/>
        </w:tc>
      </w:tr>
      <w:tr w:rsidR="001205A1" w:rsidRPr="00DC1657" w14:paraId="3C5E248E" w14:textId="77777777" w:rsidTr="005452AC">
        <w:trPr>
          <w:trHeight w:val="4323"/>
        </w:trPr>
        <w:tc>
          <w:tcPr>
            <w:tcW w:w="426" w:type="dxa"/>
            <w:shd w:val="clear" w:color="auto" w:fill="EDF0F4" w:themeFill="accent3"/>
          </w:tcPr>
          <w:p w14:paraId="61E7FEB0" w14:textId="77777777" w:rsidR="001205A1" w:rsidRPr="00B755EA" w:rsidRDefault="001205A1">
            <w:pPr>
              <w:rPr>
                <w:rFonts w:asciiTheme="majorHAnsi" w:eastAsiaTheme="majorEastAsia" w:hAnsiTheme="majorHAnsi" w:cstheme="majorBidi"/>
                <w:b/>
                <w:color w:val="123869" w:themeColor="accent1"/>
                <w:sz w:val="36"/>
              </w:rPr>
            </w:pPr>
          </w:p>
        </w:tc>
        <w:tc>
          <w:tcPr>
            <w:tcW w:w="9955" w:type="dxa"/>
            <w:gridSpan w:val="2"/>
            <w:shd w:val="clear" w:color="auto" w:fill="EDF0F4" w:themeFill="accent3"/>
          </w:tcPr>
          <w:p w14:paraId="74FF6AC5" w14:textId="25BFB974" w:rsidR="001205A1" w:rsidRDefault="00370418" w:rsidP="00B755EA">
            <w:pPr>
              <w:pStyle w:val="Titolo3"/>
            </w:pPr>
            <w:r>
              <w:t>PROCESSO</w:t>
            </w:r>
            <w:r w:rsidR="00B755EA">
              <w:t xml:space="preserve"> PASSO A PASSO</w:t>
            </w:r>
          </w:p>
          <w:p w14:paraId="69EE7C3D" w14:textId="77777777" w:rsidR="00B33D43" w:rsidRPr="00B755EA" w:rsidRDefault="00B33D43" w:rsidP="00370418"/>
          <w:p w14:paraId="4EA27F92" w14:textId="65B75F4C" w:rsidR="00B755EA" w:rsidRDefault="00B755EA" w:rsidP="00450FEF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PASSO </w:t>
            </w:r>
            <w:r w:rsidR="00370418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0</w:t>
            </w: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: </w:t>
            </w:r>
            <w:r w:rsidR="00AF7F87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Decidere quali utenti creare</w:t>
            </w:r>
          </w:p>
          <w:p w14:paraId="564C75A0" w14:textId="4E496752" w:rsidR="00450FEF" w:rsidRPr="00B33D43" w:rsidRDefault="00450FEF" w:rsidP="00B755EA">
            <w:pPr>
              <w:rPr>
                <w:rFonts w:asciiTheme="majorHAnsi" w:hAnsiTheme="majorHAnsi"/>
                <w:b/>
                <w:color w:val="2AC9C9" w:themeColor="accent4" w:themeShade="80"/>
                <w:sz w:val="18"/>
                <w:szCs w:val="12"/>
              </w:rPr>
            </w:pPr>
          </w:p>
          <w:p w14:paraId="710D99B7" w14:textId="7E03E3BD" w:rsidR="00450FEF" w:rsidRDefault="00AF7F87" w:rsidP="00B755EA">
            <w:r>
              <w:t>Creare un organigramma per una migliore organizzazione con i vari gruppi utenti.</w:t>
            </w:r>
          </w:p>
          <w:p w14:paraId="4A585EB2" w14:textId="77777777" w:rsidR="00B33D43" w:rsidRDefault="00B33D43" w:rsidP="00B755EA"/>
          <w:p w14:paraId="15BB15DB" w14:textId="466A9766" w:rsidR="00B33D43" w:rsidRDefault="00AF7F87" w:rsidP="00B33D43">
            <w:pPr>
              <w:jc w:val="center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AF7F87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drawing>
                <wp:inline distT="0" distB="0" distL="0" distR="0" wp14:anchorId="023EFAE7" wp14:editId="452C1109">
                  <wp:extent cx="6321425" cy="4920615"/>
                  <wp:effectExtent l="0" t="0" r="317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492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31FCA" w14:textId="77777777" w:rsidR="00370418" w:rsidRPr="00370418" w:rsidRDefault="00370418" w:rsidP="00B33D43">
            <w:pPr>
              <w:jc w:val="center"/>
              <w:rPr>
                <w:rFonts w:asciiTheme="majorHAnsi" w:hAnsiTheme="majorHAnsi"/>
                <w:b/>
                <w:color w:val="2AC9C9" w:themeColor="accent4" w:themeShade="80"/>
                <w:sz w:val="18"/>
                <w:szCs w:val="12"/>
              </w:rPr>
            </w:pPr>
          </w:p>
          <w:p w14:paraId="1AA9E0A4" w14:textId="346E4AF6" w:rsidR="00370418" w:rsidRPr="00370418" w:rsidRDefault="00370418" w:rsidP="00370418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PASSO </w:t>
            </w:r>
            <w:r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1</w:t>
            </w: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: </w:t>
            </w:r>
            <w:r w:rsidR="00AF7F87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Aprire Archive directory</w:t>
            </w:r>
          </w:p>
          <w:p w14:paraId="3B6E47EB" w14:textId="15166002" w:rsidR="005452AC" w:rsidRPr="00370418" w:rsidRDefault="005452AC" w:rsidP="005452AC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18"/>
                <w:szCs w:val="12"/>
              </w:rPr>
            </w:pPr>
          </w:p>
          <w:p w14:paraId="29FAF503" w14:textId="3549299D" w:rsidR="00416EE0" w:rsidRDefault="00AF7F87" w:rsidP="00370418">
            <w:pPr>
              <w:jc w:val="center"/>
            </w:pPr>
            <w:r w:rsidRPr="00AF7F87">
              <w:drawing>
                <wp:inline distT="0" distB="0" distL="0" distR="0" wp14:anchorId="52CE4E7D" wp14:editId="4FA6052C">
                  <wp:extent cx="1533739" cy="1810003"/>
                  <wp:effectExtent l="0" t="0" r="9525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B4E27" w14:textId="7448B520" w:rsidR="001C7D84" w:rsidRDefault="00CD1628" w:rsidP="00CD1628">
            <w:pPr>
              <w:tabs>
                <w:tab w:val="left" w:pos="1752"/>
              </w:tabs>
              <w:ind w:firstLine="720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ab/>
            </w:r>
          </w:p>
          <w:p w14:paraId="4CDFE616" w14:textId="3C249616" w:rsidR="00370418" w:rsidRDefault="00370418" w:rsidP="001C7D84">
            <w:pPr>
              <w:rPr>
                <w:rFonts w:asciiTheme="majorHAnsi" w:hAnsiTheme="majorHAnsi"/>
                <w:b/>
                <w:color w:val="2AC9C9" w:themeColor="accent4" w:themeShade="80"/>
                <w:sz w:val="22"/>
                <w:szCs w:val="16"/>
              </w:rPr>
            </w:pPr>
          </w:p>
          <w:p w14:paraId="629E9525" w14:textId="17FFE744" w:rsidR="00DC1657" w:rsidRDefault="00DC1657" w:rsidP="001C7D84">
            <w:pPr>
              <w:rPr>
                <w:rFonts w:asciiTheme="majorHAnsi" w:hAnsiTheme="majorHAnsi"/>
                <w:b/>
                <w:color w:val="2AC9C9" w:themeColor="accent4" w:themeShade="80"/>
                <w:sz w:val="10"/>
                <w:szCs w:val="4"/>
              </w:rPr>
            </w:pPr>
          </w:p>
          <w:p w14:paraId="4F57EB80" w14:textId="77777777" w:rsidR="00DC1657" w:rsidRPr="00DC1657" w:rsidRDefault="00DC1657" w:rsidP="001C7D84">
            <w:pPr>
              <w:rPr>
                <w:rFonts w:asciiTheme="majorHAnsi" w:hAnsiTheme="majorHAnsi"/>
                <w:b/>
                <w:color w:val="2AC9C9" w:themeColor="accent4" w:themeShade="80"/>
                <w:sz w:val="10"/>
                <w:szCs w:val="4"/>
              </w:rPr>
            </w:pPr>
          </w:p>
          <w:p w14:paraId="5B2C314C" w14:textId="6912EB7C" w:rsidR="00370418" w:rsidRDefault="00370418" w:rsidP="00370418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PASSO </w:t>
            </w:r>
            <w:r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2</w:t>
            </w: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: </w:t>
            </w:r>
            <w:r w:rsidR="006761F7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Entrare </w:t>
            </w:r>
            <w:r w:rsidR="00AF7F87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nella cartella “Users” del proprio dominio</w:t>
            </w:r>
          </w:p>
          <w:p w14:paraId="780CCF44" w14:textId="6FF03EDE" w:rsidR="00370418" w:rsidRPr="00DC1657" w:rsidRDefault="00370418" w:rsidP="00370418">
            <w:pPr>
              <w:rPr>
                <w:sz w:val="10"/>
                <w:szCs w:val="10"/>
              </w:rPr>
            </w:pPr>
          </w:p>
          <w:p w14:paraId="6EA8B1D2" w14:textId="72B1247D" w:rsidR="00370418" w:rsidRDefault="00AF7F87" w:rsidP="006761F7">
            <w:pPr>
              <w:jc w:val="center"/>
            </w:pPr>
            <w:r w:rsidRPr="00AF7F87">
              <w:drawing>
                <wp:inline distT="0" distB="0" distL="0" distR="0" wp14:anchorId="10D1B29E" wp14:editId="57BE1DC1">
                  <wp:extent cx="6321425" cy="4434840"/>
                  <wp:effectExtent l="0" t="0" r="3175" b="381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443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BDAB3" w14:textId="77777777" w:rsidR="00370418" w:rsidRPr="00DC1657" w:rsidRDefault="00370418" w:rsidP="00370418">
            <w:pPr>
              <w:rPr>
                <w:rFonts w:asciiTheme="majorHAnsi" w:hAnsiTheme="majorHAnsi"/>
                <w:b/>
                <w:color w:val="2AC9C9" w:themeColor="accent4" w:themeShade="80"/>
                <w:sz w:val="10"/>
                <w:szCs w:val="4"/>
              </w:rPr>
            </w:pPr>
          </w:p>
          <w:p w14:paraId="0C642BFC" w14:textId="7D7DB98F" w:rsidR="00370418" w:rsidRDefault="00370418" w:rsidP="00370418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PASSO </w:t>
            </w:r>
            <w:r w:rsidR="00DC1657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3</w:t>
            </w: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: </w:t>
            </w:r>
            <w:r w:rsidR="00DC1657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Creare un nuovo utente</w:t>
            </w:r>
          </w:p>
          <w:p w14:paraId="79F8139F" w14:textId="77777777" w:rsidR="00370418" w:rsidRPr="00DC1657" w:rsidRDefault="00370418" w:rsidP="00370418">
            <w:pPr>
              <w:rPr>
                <w:rFonts w:asciiTheme="majorHAnsi" w:hAnsiTheme="majorHAnsi"/>
                <w:b/>
                <w:color w:val="2AC9C9" w:themeColor="accent4" w:themeShade="80"/>
                <w:sz w:val="10"/>
                <w:szCs w:val="4"/>
              </w:rPr>
            </w:pPr>
          </w:p>
          <w:p w14:paraId="3D15B9FE" w14:textId="11B87FC6" w:rsidR="00370418" w:rsidRDefault="00DC1657" w:rsidP="00370418">
            <w:r>
              <w:t>Selezionare crea un nuovo utente</w:t>
            </w:r>
          </w:p>
          <w:p w14:paraId="395198B3" w14:textId="77777777" w:rsidR="006761F7" w:rsidRPr="006761F7" w:rsidRDefault="006761F7" w:rsidP="00370418">
            <w:pPr>
              <w:rPr>
                <w:sz w:val="10"/>
                <w:szCs w:val="10"/>
              </w:rPr>
            </w:pPr>
          </w:p>
          <w:p w14:paraId="058D093D" w14:textId="78BD7A0B" w:rsidR="00370418" w:rsidRDefault="00DC1657" w:rsidP="00DC1657">
            <w:pPr>
              <w:jc w:val="center"/>
            </w:pPr>
            <w:r>
              <w:object w:dxaOrig="3900" w:dyaOrig="912" w14:anchorId="1DBBBE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80.6pt;height:42pt" o:ole="">
                  <v:imagedata r:id="rId13" o:title=""/>
                </v:shape>
                <o:OLEObject Type="Embed" ProgID="PBrush" ShapeID="_x0000_i1049" DrawAspect="Content" ObjectID="_1675236453" r:id="rId14"/>
              </w:object>
            </w:r>
          </w:p>
          <w:p w14:paraId="2EE4F38B" w14:textId="205FD678" w:rsidR="00DC1657" w:rsidRPr="00DC1657" w:rsidRDefault="00DC1657" w:rsidP="00DC1657">
            <w:pPr>
              <w:jc w:val="center"/>
              <w:rPr>
                <w:sz w:val="10"/>
                <w:szCs w:val="10"/>
              </w:rPr>
            </w:pPr>
          </w:p>
          <w:p w14:paraId="17B36B33" w14:textId="7AF2787F" w:rsidR="00DC1657" w:rsidRDefault="00DC1657" w:rsidP="00DC1657">
            <w:r>
              <w:t>Nel nostro caso seguiamo l’organigramma e creiamo dir01 (Mario)</w:t>
            </w:r>
          </w:p>
          <w:p w14:paraId="430588A9" w14:textId="77777777" w:rsidR="00DC1657" w:rsidRPr="00DC1657" w:rsidRDefault="00DC1657" w:rsidP="00DC1657">
            <w:pPr>
              <w:rPr>
                <w:sz w:val="12"/>
                <w:szCs w:val="12"/>
              </w:rPr>
            </w:pPr>
          </w:p>
          <w:p w14:paraId="031B838C" w14:textId="4658A438" w:rsidR="00DC1657" w:rsidRDefault="00DC1657" w:rsidP="00DC1657">
            <w:pPr>
              <w:jc w:val="center"/>
            </w:pPr>
            <w:r w:rsidRPr="00DC1657">
              <w:drawing>
                <wp:inline distT="0" distB="0" distL="0" distR="0" wp14:anchorId="2CD6C907" wp14:editId="2934E08B">
                  <wp:extent cx="3017520" cy="2547083"/>
                  <wp:effectExtent l="0" t="0" r="0" b="5715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766" cy="255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0D69A" w14:textId="77777777" w:rsidR="00DC1657" w:rsidRPr="00DC1657" w:rsidRDefault="00DC1657" w:rsidP="00DC1657">
            <w:pPr>
              <w:jc w:val="center"/>
              <w:rPr>
                <w:sz w:val="16"/>
                <w:szCs w:val="16"/>
              </w:rPr>
            </w:pPr>
          </w:p>
          <w:p w14:paraId="5EC922BD" w14:textId="45A272D7" w:rsidR="00DC1657" w:rsidRDefault="00DC1657" w:rsidP="00DC1657">
            <w:pPr>
              <w:jc w:val="center"/>
            </w:pPr>
          </w:p>
          <w:p w14:paraId="041C7A00" w14:textId="6C3E1A25" w:rsidR="00DC1657" w:rsidRDefault="00E54648" w:rsidP="00DC1657">
            <w:r>
              <w:t>Selezionare avanti e poi impostare</w:t>
            </w:r>
            <w:r w:rsidR="00DC1657">
              <w:t xml:space="preserve"> una password</w:t>
            </w:r>
          </w:p>
          <w:p w14:paraId="639AC8D8" w14:textId="77777777" w:rsidR="00E54648" w:rsidRDefault="00E54648" w:rsidP="00DC1657"/>
          <w:p w14:paraId="603D902B" w14:textId="15A00835" w:rsidR="00DC1657" w:rsidRDefault="00E54648" w:rsidP="00DC1657">
            <w:pPr>
              <w:jc w:val="center"/>
              <w:rPr>
                <w:rFonts w:asciiTheme="majorHAnsi" w:hAnsiTheme="majorHAnsi"/>
                <w:b/>
                <w:color w:val="2AC9C9" w:themeColor="accent4" w:themeShade="80"/>
                <w:szCs w:val="18"/>
              </w:rPr>
            </w:pPr>
            <w:r w:rsidRPr="00E54648">
              <w:rPr>
                <w:rFonts w:asciiTheme="majorHAnsi" w:hAnsiTheme="majorHAnsi"/>
                <w:b/>
                <w:color w:val="2AC9C9" w:themeColor="accent4" w:themeShade="80"/>
                <w:szCs w:val="18"/>
              </w:rPr>
              <w:drawing>
                <wp:inline distT="0" distB="0" distL="0" distR="0" wp14:anchorId="44F80FE8" wp14:editId="23FF3E1B">
                  <wp:extent cx="2948940" cy="2526720"/>
                  <wp:effectExtent l="0" t="0" r="3810" b="6985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193" cy="2550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79FD6" w14:textId="77777777" w:rsidR="00E54648" w:rsidRPr="00E54648" w:rsidRDefault="00E54648" w:rsidP="00DC1657">
            <w:pPr>
              <w:jc w:val="center"/>
              <w:rPr>
                <w:rFonts w:asciiTheme="majorHAnsi" w:hAnsiTheme="majorHAnsi"/>
                <w:b/>
                <w:color w:val="2AC9C9" w:themeColor="accent4" w:themeShade="80"/>
                <w:sz w:val="12"/>
                <w:szCs w:val="6"/>
              </w:rPr>
            </w:pPr>
          </w:p>
          <w:p w14:paraId="6549AE3F" w14:textId="769E0A94" w:rsidR="00E54648" w:rsidRDefault="00E54648" w:rsidP="00E54648">
            <w:r w:rsidRPr="00E54648">
              <w:t>Inoltre è possibile selezionare alcune opzioni sull’account e sulla password</w:t>
            </w:r>
            <w:r>
              <w:t>. Selezionare Avanti, visualizzare il riepilogo e selezionare Fine.</w:t>
            </w:r>
          </w:p>
          <w:p w14:paraId="2808C52E" w14:textId="77777777" w:rsidR="00E54648" w:rsidRDefault="00E54648" w:rsidP="00E54648"/>
          <w:p w14:paraId="6B9D1EF8" w14:textId="73814176" w:rsidR="00E54648" w:rsidRDefault="00E54648" w:rsidP="00E54648">
            <w:pPr>
              <w:jc w:val="center"/>
            </w:pPr>
            <w:r w:rsidRPr="00E54648">
              <w:drawing>
                <wp:inline distT="0" distB="0" distL="0" distR="0" wp14:anchorId="435AE4F8" wp14:editId="781FCA3A">
                  <wp:extent cx="2987040" cy="2546001"/>
                  <wp:effectExtent l="0" t="0" r="3810" b="6985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686" cy="255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93E35" w14:textId="7CD3A488" w:rsidR="00E54648" w:rsidRDefault="00E54648" w:rsidP="00E54648">
            <w:pPr>
              <w:jc w:val="center"/>
            </w:pPr>
          </w:p>
          <w:p w14:paraId="2F581293" w14:textId="77777777" w:rsidR="00E54648" w:rsidRDefault="00E54648" w:rsidP="00E54648">
            <w:r>
              <w:t>Per comodità rinominare l’utente</w:t>
            </w:r>
          </w:p>
          <w:p w14:paraId="5E5BEEB7" w14:textId="11B9463B" w:rsidR="00E54648" w:rsidRDefault="00E54648" w:rsidP="00E54648">
            <w:pPr>
              <w:jc w:val="center"/>
            </w:pPr>
            <w:r>
              <w:br/>
            </w:r>
            <w:r w:rsidRPr="00E54648">
              <w:drawing>
                <wp:inline distT="0" distB="0" distL="0" distR="0" wp14:anchorId="0BC80520" wp14:editId="55C56511">
                  <wp:extent cx="3406140" cy="561974"/>
                  <wp:effectExtent l="0" t="0" r="3810" b="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6142"/>
                          <a:stretch/>
                        </pic:blipFill>
                        <pic:spPr bwMode="auto">
                          <a:xfrm>
                            <a:off x="0" y="0"/>
                            <a:ext cx="3406616" cy="562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413BCD" w14:textId="77777777" w:rsidR="00E54648" w:rsidRPr="00E54648" w:rsidRDefault="00E54648" w:rsidP="00E54648"/>
          <w:p w14:paraId="59A79D32" w14:textId="47704641" w:rsidR="00DC1657" w:rsidRDefault="00DC1657" w:rsidP="00DC1657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PASSO </w:t>
            </w:r>
            <w:r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4:</w:t>
            </w: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 </w:t>
            </w:r>
            <w:r w:rsidR="00E54648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Creare un nuovo gruppo di utenti</w:t>
            </w:r>
          </w:p>
          <w:p w14:paraId="0E466188" w14:textId="77777777" w:rsidR="00DC1657" w:rsidRPr="006761F7" w:rsidRDefault="00DC1657" w:rsidP="00DC1657">
            <w:pPr>
              <w:rPr>
                <w:rFonts w:asciiTheme="majorHAnsi" w:hAnsiTheme="majorHAnsi"/>
                <w:b/>
                <w:color w:val="2AC9C9" w:themeColor="accent4" w:themeShade="80"/>
                <w:sz w:val="12"/>
                <w:szCs w:val="6"/>
              </w:rPr>
            </w:pPr>
          </w:p>
          <w:p w14:paraId="3D185421" w14:textId="39E1EADC" w:rsidR="00DC1657" w:rsidRPr="00E54648" w:rsidRDefault="00E54648" w:rsidP="00DC1657">
            <w:r w:rsidRPr="00E54648">
              <w:t>Selezionare crea un nuovo g</w:t>
            </w:r>
            <w:r>
              <w:t>ruppo di utenti</w:t>
            </w:r>
          </w:p>
          <w:p w14:paraId="696058E4" w14:textId="77777777" w:rsidR="00DC1657" w:rsidRPr="00E54648" w:rsidRDefault="00DC1657" w:rsidP="00DC1657">
            <w:pPr>
              <w:rPr>
                <w:sz w:val="10"/>
                <w:szCs w:val="10"/>
              </w:rPr>
            </w:pPr>
          </w:p>
          <w:p w14:paraId="47450316" w14:textId="7BF77DA2" w:rsidR="00E54648" w:rsidRDefault="00E54648" w:rsidP="00E54648">
            <w:pPr>
              <w:ind w:left="702" w:hanging="702"/>
              <w:jc w:val="center"/>
            </w:pPr>
            <w:r>
              <w:object w:dxaOrig="3900" w:dyaOrig="912" w14:anchorId="780A2812">
                <v:shape id="_x0000_i1050" type="#_x0000_t75" style="width:195pt;height:45.6pt" o:ole="">
                  <v:imagedata r:id="rId19" o:title=""/>
                </v:shape>
                <o:OLEObject Type="Embed" ProgID="PBrush" ShapeID="_x0000_i1050" DrawAspect="Content" ObjectID="_1675236454" r:id="rId20"/>
              </w:object>
            </w:r>
          </w:p>
          <w:p w14:paraId="609BA124" w14:textId="77777777" w:rsidR="00E54648" w:rsidRDefault="00E54648" w:rsidP="00E54648">
            <w:pPr>
              <w:ind w:left="702" w:hanging="702"/>
              <w:jc w:val="center"/>
            </w:pPr>
          </w:p>
          <w:p w14:paraId="7DD9E76C" w14:textId="0D832A39" w:rsidR="00E54648" w:rsidRDefault="00E54648" w:rsidP="00DC1657">
            <w:pPr>
              <w:ind w:left="702" w:hanging="702"/>
            </w:pPr>
            <w:r>
              <w:t>Inserire il nome e cliccare su OK</w:t>
            </w:r>
          </w:p>
          <w:p w14:paraId="52A9488E" w14:textId="77777777" w:rsidR="00E54648" w:rsidRDefault="00E54648" w:rsidP="00DC1657">
            <w:pPr>
              <w:ind w:left="702" w:hanging="702"/>
            </w:pPr>
          </w:p>
          <w:p w14:paraId="202D0FC3" w14:textId="7B0B2B4E" w:rsidR="00E54648" w:rsidRDefault="00E54648" w:rsidP="00DC1657">
            <w:pPr>
              <w:ind w:left="702" w:hanging="702"/>
            </w:pPr>
          </w:p>
          <w:p w14:paraId="76894BDD" w14:textId="77777777" w:rsidR="005C2B04" w:rsidRPr="005C2B04" w:rsidRDefault="005C2B04" w:rsidP="00DC1657">
            <w:pPr>
              <w:ind w:left="702" w:hanging="702"/>
              <w:rPr>
                <w:sz w:val="20"/>
                <w:szCs w:val="20"/>
              </w:rPr>
            </w:pPr>
          </w:p>
          <w:p w14:paraId="08C1CDA1" w14:textId="56019A5C" w:rsidR="00E54648" w:rsidRDefault="00E54648" w:rsidP="00E54648">
            <w:pPr>
              <w:ind w:left="702" w:hanging="702"/>
              <w:jc w:val="center"/>
            </w:pPr>
            <w:r w:rsidRPr="00E54648">
              <w:drawing>
                <wp:inline distT="0" distB="0" distL="0" distR="0" wp14:anchorId="168B903E" wp14:editId="3F6DBE48">
                  <wp:extent cx="3208020" cy="2728249"/>
                  <wp:effectExtent l="0" t="0" r="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481" cy="273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B5D40" w14:textId="77777777" w:rsidR="00E54648" w:rsidRDefault="00E54648" w:rsidP="00DC1657">
            <w:pPr>
              <w:ind w:left="702" w:hanging="702"/>
            </w:pPr>
          </w:p>
          <w:p w14:paraId="7FD6CB18" w14:textId="563CA7CE" w:rsidR="00DC1657" w:rsidRPr="00E54648" w:rsidRDefault="00DC1657" w:rsidP="00DC1657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E54648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PASSO </w:t>
            </w:r>
            <w:r w:rsidRPr="00E54648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5:</w:t>
            </w:r>
            <w:r w:rsidRPr="00E54648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 </w:t>
            </w:r>
            <w:r w:rsidR="00E54648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Aggiungere utenti a un gruppo</w:t>
            </w:r>
          </w:p>
          <w:p w14:paraId="6E3A5346" w14:textId="77777777" w:rsidR="00DC1657" w:rsidRPr="00E54648" w:rsidRDefault="00DC1657" w:rsidP="00DC1657">
            <w:pPr>
              <w:rPr>
                <w:rFonts w:asciiTheme="majorHAnsi" w:hAnsiTheme="majorHAnsi"/>
                <w:b/>
                <w:color w:val="2AC9C9" w:themeColor="accent4" w:themeShade="80"/>
                <w:sz w:val="12"/>
                <w:szCs w:val="6"/>
              </w:rPr>
            </w:pPr>
          </w:p>
          <w:p w14:paraId="4E999280" w14:textId="09FD71E1" w:rsidR="00DC1657" w:rsidRDefault="00E54648" w:rsidP="00DC1657">
            <w:r w:rsidRPr="00E54648">
              <w:t>Aprire le impostazioni del g</w:t>
            </w:r>
            <w:r>
              <w:t>ruppo direzione</w:t>
            </w:r>
            <w:r w:rsidR="00945314">
              <w:t xml:space="preserve"> e spostarsi nella sezione membri</w:t>
            </w:r>
          </w:p>
          <w:p w14:paraId="5B0686E6" w14:textId="77777777" w:rsidR="00EF4F61" w:rsidRPr="00E54648" w:rsidRDefault="00EF4F61" w:rsidP="00DC1657"/>
          <w:p w14:paraId="74960BE4" w14:textId="77777777" w:rsidR="00DC1657" w:rsidRPr="00E54648" w:rsidRDefault="00DC1657" w:rsidP="00DC1657">
            <w:pPr>
              <w:rPr>
                <w:sz w:val="10"/>
                <w:szCs w:val="10"/>
              </w:rPr>
            </w:pPr>
          </w:p>
          <w:p w14:paraId="09F71E6A" w14:textId="0EFA8A34" w:rsidR="00945314" w:rsidRDefault="005C2B04" w:rsidP="00945314">
            <w:pPr>
              <w:ind w:left="702" w:hanging="702"/>
              <w:jc w:val="center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>
              <w:object w:dxaOrig="4980" w:dyaOrig="3516" w14:anchorId="07F2F701">
                <v:shape id="_x0000_i1052" type="#_x0000_t75" style="width:249pt;height:175.8pt" o:ole="">
                  <v:imagedata r:id="rId22" o:title=""/>
                </v:shape>
                <o:OLEObject Type="Embed" ProgID="PBrush" ShapeID="_x0000_i1052" DrawAspect="Content" ObjectID="_1675236455" r:id="rId23"/>
              </w:object>
            </w:r>
          </w:p>
          <w:p w14:paraId="049B6318" w14:textId="77777777" w:rsidR="005C2B04" w:rsidRDefault="005C2B04" w:rsidP="00945314">
            <w:pPr>
              <w:ind w:left="702" w:hanging="702"/>
              <w:jc w:val="center"/>
            </w:pPr>
          </w:p>
          <w:p w14:paraId="5B8E454F" w14:textId="748099DB" w:rsidR="00945314" w:rsidRPr="005C2B04" w:rsidRDefault="005C2B04" w:rsidP="005C2B04">
            <w:pPr>
              <w:ind w:left="702" w:hanging="702"/>
            </w:pPr>
            <w:r w:rsidRPr="005C2B04">
              <w:t>Cliccare aggiungi…</w:t>
            </w:r>
          </w:p>
          <w:p w14:paraId="05AD67FD" w14:textId="77777777" w:rsidR="00945314" w:rsidRPr="005C2B04" w:rsidRDefault="00945314" w:rsidP="00945314">
            <w:pPr>
              <w:ind w:left="702" w:hanging="702"/>
              <w:jc w:val="center"/>
            </w:pPr>
          </w:p>
          <w:p w14:paraId="513D23D0" w14:textId="2D48B549" w:rsidR="00945314" w:rsidRPr="005C2B04" w:rsidRDefault="005C2B04" w:rsidP="00945314">
            <w:pPr>
              <w:ind w:left="702" w:hanging="702"/>
              <w:jc w:val="center"/>
            </w:pPr>
            <w:r>
              <w:object w:dxaOrig="4908" w:dyaOrig="3552" w14:anchorId="3AE3956B">
                <v:shape id="_x0000_i1051" type="#_x0000_t75" style="width:246pt;height:178.2pt" o:ole="">
                  <v:imagedata r:id="rId24" o:title=""/>
                </v:shape>
                <o:OLEObject Type="Embed" ProgID="PBrush" ShapeID="_x0000_i1051" DrawAspect="Content" ObjectID="_1675236456" r:id="rId25"/>
              </w:object>
            </w:r>
          </w:p>
          <w:p w14:paraId="0A39DDE8" w14:textId="77777777" w:rsidR="00945314" w:rsidRPr="005C2B04" w:rsidRDefault="00945314" w:rsidP="00945314">
            <w:pPr>
              <w:ind w:left="702" w:hanging="702"/>
              <w:jc w:val="center"/>
            </w:pPr>
          </w:p>
          <w:p w14:paraId="2964A741" w14:textId="77777777" w:rsidR="00945314" w:rsidRPr="005C2B04" w:rsidRDefault="00945314" w:rsidP="00945314">
            <w:pPr>
              <w:ind w:left="702" w:hanging="702"/>
              <w:jc w:val="center"/>
            </w:pPr>
          </w:p>
          <w:p w14:paraId="32910A86" w14:textId="523A9F01" w:rsidR="00945314" w:rsidRDefault="00945314" w:rsidP="00945314">
            <w:pPr>
              <w:ind w:left="702" w:hanging="702"/>
              <w:jc w:val="center"/>
            </w:pPr>
          </w:p>
          <w:p w14:paraId="2DF2DCD4" w14:textId="590E8755" w:rsidR="005C2B04" w:rsidRDefault="005C2B04" w:rsidP="00945314">
            <w:pPr>
              <w:ind w:left="702" w:hanging="702"/>
              <w:jc w:val="center"/>
            </w:pPr>
          </w:p>
          <w:p w14:paraId="07154F2F" w14:textId="58D69A1D" w:rsidR="005C2B04" w:rsidRPr="005C2B04" w:rsidRDefault="005C2B04" w:rsidP="005C2B04">
            <w:pPr>
              <w:ind w:left="-6" w:firstLine="6"/>
            </w:pPr>
            <w:r>
              <w:t>Inserire il nome e selezionare controlla nomi.  (Se inserisco Mario lo strumento completerà automaticamente la scritta). Cliccare ok.</w:t>
            </w:r>
          </w:p>
          <w:p w14:paraId="16BC9ADB" w14:textId="77777777" w:rsidR="00945314" w:rsidRPr="005C2B04" w:rsidRDefault="00945314" w:rsidP="00945314">
            <w:pPr>
              <w:ind w:left="702" w:hanging="702"/>
              <w:jc w:val="center"/>
            </w:pPr>
          </w:p>
          <w:p w14:paraId="3A2DB0AB" w14:textId="29BFEB07" w:rsidR="00945314" w:rsidRPr="005C2B04" w:rsidRDefault="005C2B04" w:rsidP="00945314">
            <w:pPr>
              <w:ind w:left="702" w:hanging="702"/>
              <w:jc w:val="center"/>
            </w:pPr>
            <w:r w:rsidRPr="005C2B04">
              <w:drawing>
                <wp:inline distT="0" distB="0" distL="0" distR="0" wp14:anchorId="42A8338D" wp14:editId="56706B16">
                  <wp:extent cx="4102789" cy="2240280"/>
                  <wp:effectExtent l="0" t="0" r="0" b="762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947" cy="225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B8646" w14:textId="5CB086AA" w:rsidR="00945314" w:rsidRDefault="00945314" w:rsidP="00945314">
            <w:pPr>
              <w:ind w:left="702" w:hanging="702"/>
              <w:jc w:val="center"/>
            </w:pPr>
          </w:p>
          <w:p w14:paraId="2B4B699F" w14:textId="77777777" w:rsidR="005C2B04" w:rsidRDefault="005C2B04" w:rsidP="005C2B04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PASSO </w:t>
            </w:r>
            <w:r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5b:</w:t>
            </w: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 </w:t>
            </w:r>
            <w:r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Aggiungere un gruppo a un utente</w:t>
            </w:r>
          </w:p>
          <w:p w14:paraId="071FC6CC" w14:textId="77777777" w:rsidR="005C2B04" w:rsidRPr="006761F7" w:rsidRDefault="005C2B04" w:rsidP="005C2B04">
            <w:pPr>
              <w:rPr>
                <w:rFonts w:asciiTheme="majorHAnsi" w:hAnsiTheme="majorHAnsi"/>
                <w:b/>
                <w:color w:val="2AC9C9" w:themeColor="accent4" w:themeShade="80"/>
                <w:sz w:val="12"/>
                <w:szCs w:val="6"/>
              </w:rPr>
            </w:pPr>
          </w:p>
          <w:p w14:paraId="29BB5F3D" w14:textId="77777777" w:rsidR="00945DCD" w:rsidRPr="006761F7" w:rsidRDefault="00945DCD" w:rsidP="00945DCD">
            <w:pPr>
              <w:rPr>
                <w:rFonts w:asciiTheme="majorHAnsi" w:hAnsiTheme="majorHAnsi"/>
                <w:b/>
                <w:color w:val="2AC9C9" w:themeColor="accent4" w:themeShade="80"/>
                <w:sz w:val="12"/>
                <w:szCs w:val="6"/>
              </w:rPr>
            </w:pPr>
          </w:p>
          <w:p w14:paraId="14416055" w14:textId="5010F45F" w:rsidR="00945DCD" w:rsidRDefault="00945DCD" w:rsidP="00945DCD">
            <w:r>
              <w:t xml:space="preserve">Andare nelle proprietà di un utente, spostarsi nella scheda “Membro di” e </w:t>
            </w:r>
            <w:r>
              <w:t>Cliccare Aggiungi…</w:t>
            </w:r>
            <w:r>
              <w:br/>
              <w:t>Eseguire la stessa operazione del passo 5 ma inserendo il nome del gruppo e cliccare OK.</w:t>
            </w:r>
          </w:p>
          <w:p w14:paraId="2FFB836A" w14:textId="77777777" w:rsidR="005C2B04" w:rsidRPr="00945DCD" w:rsidRDefault="005C2B04" w:rsidP="005C2B04">
            <w:pPr>
              <w:rPr>
                <w:sz w:val="10"/>
                <w:szCs w:val="10"/>
              </w:rPr>
            </w:pPr>
          </w:p>
          <w:p w14:paraId="006A363B" w14:textId="5591E301" w:rsidR="005C2B04" w:rsidRPr="005C2B04" w:rsidRDefault="00945DCD" w:rsidP="00945314">
            <w:pPr>
              <w:ind w:left="702" w:hanging="702"/>
              <w:jc w:val="center"/>
            </w:pPr>
            <w:r w:rsidRPr="00945DCD">
              <w:rPr>
                <w:noProof/>
              </w:rPr>
              <w:drawing>
                <wp:inline distT="0" distB="0" distL="0" distR="0" wp14:anchorId="58BE8823" wp14:editId="20797A56">
                  <wp:extent cx="4039164" cy="5163271"/>
                  <wp:effectExtent l="0" t="0" r="0" b="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516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C50D1" w14:textId="31C905A8" w:rsidR="00945314" w:rsidRDefault="00945314" w:rsidP="00945314">
            <w:pPr>
              <w:ind w:left="702" w:hanging="702"/>
              <w:jc w:val="center"/>
            </w:pPr>
          </w:p>
          <w:p w14:paraId="07EACFA2" w14:textId="77777777" w:rsidR="00945DCD" w:rsidRPr="005C2B04" w:rsidRDefault="00945DCD" w:rsidP="00945314">
            <w:pPr>
              <w:ind w:left="702" w:hanging="702"/>
              <w:jc w:val="center"/>
            </w:pPr>
          </w:p>
          <w:p w14:paraId="01749B97" w14:textId="24D7F2AB" w:rsidR="00DC1657" w:rsidRDefault="00DC1657" w:rsidP="005C2B04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PASSO </w:t>
            </w:r>
            <w:r w:rsidR="005C2B04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6:</w:t>
            </w: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 </w:t>
            </w:r>
            <w:r w:rsidR="005C2B04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Verificare il funzionamento dell’aggiunta</w:t>
            </w:r>
          </w:p>
          <w:p w14:paraId="71819DDC" w14:textId="77777777" w:rsidR="00DC1657" w:rsidRPr="006761F7" w:rsidRDefault="00DC1657" w:rsidP="00DC1657">
            <w:pPr>
              <w:rPr>
                <w:rFonts w:asciiTheme="majorHAnsi" w:hAnsiTheme="majorHAnsi"/>
                <w:b/>
                <w:color w:val="2AC9C9" w:themeColor="accent4" w:themeShade="80"/>
                <w:sz w:val="12"/>
                <w:szCs w:val="6"/>
              </w:rPr>
            </w:pPr>
          </w:p>
          <w:p w14:paraId="1491EEFF" w14:textId="7F10CFB4" w:rsidR="00DC1657" w:rsidRDefault="005C2B04" w:rsidP="00DC1657">
            <w:r>
              <w:t>Andare nelle proprietà di un utente, spostarsi nella scheda “Membro di” e se è presente il nostro gruppo allora l’operazione è andata a buon fine.</w:t>
            </w:r>
          </w:p>
          <w:p w14:paraId="42FD32D0" w14:textId="77777777" w:rsidR="005C2B04" w:rsidRDefault="005C2B04" w:rsidP="00DC1657"/>
          <w:p w14:paraId="3D8A6535" w14:textId="77777777" w:rsidR="00DC1657" w:rsidRPr="006761F7" w:rsidRDefault="00DC1657" w:rsidP="00DC1657">
            <w:pPr>
              <w:rPr>
                <w:sz w:val="10"/>
                <w:szCs w:val="10"/>
              </w:rPr>
            </w:pPr>
          </w:p>
          <w:p w14:paraId="3D3BFD9F" w14:textId="77777777" w:rsidR="005C2B04" w:rsidRDefault="005C2B04" w:rsidP="005C2B04">
            <w:pPr>
              <w:ind w:left="702" w:hanging="702"/>
              <w:jc w:val="center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5C2B04">
              <w:rPr>
                <w:noProof/>
              </w:rPr>
              <w:drawing>
                <wp:inline distT="0" distB="0" distL="0" distR="0" wp14:anchorId="11E9347F" wp14:editId="0A16D18E">
                  <wp:extent cx="3342639" cy="4267200"/>
                  <wp:effectExtent l="0" t="0" r="0" b="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155" cy="431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ADCE2" w14:textId="3F88AF2E" w:rsidR="005C2B04" w:rsidRDefault="005C2B04" w:rsidP="005C2B04">
            <w:pPr>
              <w:rPr>
                <w:rFonts w:asciiTheme="majorHAnsi" w:hAnsiTheme="majorHAnsi"/>
                <w:b/>
                <w:color w:val="2AC9C9" w:themeColor="accent4" w:themeShade="80"/>
                <w:sz w:val="18"/>
                <w:szCs w:val="12"/>
              </w:rPr>
            </w:pPr>
          </w:p>
          <w:p w14:paraId="3638E094" w14:textId="6DCEA4D9" w:rsidR="00DC1657" w:rsidRPr="00945DCD" w:rsidRDefault="00DC1657" w:rsidP="00DC1657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945DCD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PASSO </w:t>
            </w:r>
            <w:r w:rsidR="00945DCD" w:rsidRPr="00945DCD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7:</w:t>
            </w:r>
            <w:r w:rsidRPr="00945DCD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 </w:t>
            </w:r>
            <w:r w:rsidR="00945DCD" w:rsidRPr="00945DCD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Creare un nuovo u</w:t>
            </w:r>
            <w:r w:rsidR="00945DCD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tente con le stesse impostazioni di un altro</w:t>
            </w:r>
          </w:p>
          <w:p w14:paraId="3F0C705F" w14:textId="77777777" w:rsidR="00DC1657" w:rsidRPr="00945DCD" w:rsidRDefault="00DC1657" w:rsidP="00DC1657">
            <w:pPr>
              <w:rPr>
                <w:rFonts w:asciiTheme="majorHAnsi" w:hAnsiTheme="majorHAnsi"/>
                <w:b/>
                <w:color w:val="2AC9C9" w:themeColor="accent4" w:themeShade="80"/>
                <w:sz w:val="12"/>
                <w:szCs w:val="6"/>
              </w:rPr>
            </w:pPr>
          </w:p>
          <w:p w14:paraId="5B3FC7D9" w14:textId="1C80AF7A" w:rsidR="00DC1657" w:rsidRPr="00945DCD" w:rsidRDefault="00945DCD" w:rsidP="00DC1657">
            <w:r>
              <w:t>C</w:t>
            </w:r>
            <w:r w:rsidRPr="00945DCD">
              <w:t xml:space="preserve">liccare tasto destro &gt; copia per ottenere un nuovo utente con le impostazioni </w:t>
            </w:r>
            <w:r>
              <w:t xml:space="preserve">di quello selezionato. Poi la creazione è la stessa del passo 3. Controllare la corretta esecuzione come illustrato nel passaggio 6. </w:t>
            </w:r>
          </w:p>
          <w:p w14:paraId="38E2B9C8" w14:textId="77777777" w:rsidR="00DC1657" w:rsidRPr="00945DCD" w:rsidRDefault="00DC1657" w:rsidP="00DC1657">
            <w:pPr>
              <w:rPr>
                <w:sz w:val="10"/>
                <w:szCs w:val="10"/>
              </w:rPr>
            </w:pPr>
          </w:p>
          <w:p w14:paraId="44CD60B8" w14:textId="2871E90A" w:rsidR="00945DCD" w:rsidRDefault="00945DCD" w:rsidP="00945DCD">
            <w:pPr>
              <w:ind w:left="702" w:hanging="702"/>
              <w:jc w:val="center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945DCD">
              <w:rPr>
                <w:noProof/>
                <w:lang w:val="en-US"/>
              </w:rPr>
              <w:drawing>
                <wp:inline distT="0" distB="0" distL="0" distR="0" wp14:anchorId="18E75244" wp14:editId="00DD3C97">
                  <wp:extent cx="2606040" cy="2289739"/>
                  <wp:effectExtent l="0" t="0" r="3810" b="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407" cy="2308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1F77A" w14:textId="5E80D222" w:rsidR="00E816F3" w:rsidRPr="00DC1657" w:rsidRDefault="00E816F3" w:rsidP="002B7D95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EDF0F4" w:themeFill="accent3"/>
          </w:tcPr>
          <w:p w14:paraId="34BFC7BB" w14:textId="77777777" w:rsidR="001205A1" w:rsidRPr="00DC1657" w:rsidRDefault="001205A1">
            <w:pPr>
              <w:rPr>
                <w:lang w:val="en-US"/>
              </w:rPr>
            </w:pPr>
          </w:p>
        </w:tc>
      </w:tr>
    </w:tbl>
    <w:p w14:paraId="55ABD123" w14:textId="1DF79B07" w:rsidR="00A81248" w:rsidRPr="00DC1657" w:rsidRDefault="00A81248" w:rsidP="00E816F3">
      <w:pPr>
        <w:rPr>
          <w:sz w:val="2"/>
          <w:szCs w:val="2"/>
          <w:lang w:val="en-US"/>
        </w:rPr>
      </w:pPr>
    </w:p>
    <w:sectPr w:rsidR="00A81248" w:rsidRPr="00DC1657" w:rsidSect="00A31A5B">
      <w:footerReference w:type="even" r:id="rId30"/>
      <w:footerReference w:type="default" r:id="rId31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77E75" w14:textId="77777777" w:rsidR="00222A72" w:rsidRDefault="00222A72" w:rsidP="001205A1">
      <w:r>
        <w:separator/>
      </w:r>
    </w:p>
  </w:endnote>
  <w:endnote w:type="continuationSeparator" w:id="0">
    <w:p w14:paraId="7EB3FBBA" w14:textId="77777777" w:rsidR="00222A72" w:rsidRDefault="00222A7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169788469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1904C4A6" w14:textId="77777777" w:rsidR="001205A1" w:rsidRDefault="001205A1" w:rsidP="001739D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separate"/>
        </w:r>
        <w:r w:rsidR="007B0740">
          <w:rPr>
            <w:rStyle w:val="Numeropagina"/>
            <w:noProof/>
            <w:lang w:bidi="it-IT"/>
          </w:rPr>
          <w:t>2</w:t>
        </w:r>
        <w:r>
          <w:rPr>
            <w:rStyle w:val="Numeropagina"/>
            <w:lang w:bidi="it-IT"/>
          </w:rPr>
          <w:fldChar w:fldCharType="end"/>
        </w:r>
      </w:p>
    </w:sdtContent>
  </w:sdt>
  <w:p w14:paraId="66F8D51E" w14:textId="77777777" w:rsidR="001205A1" w:rsidRDefault="001205A1" w:rsidP="001205A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041358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7DD5B171" w14:textId="77777777" w:rsidR="001205A1" w:rsidRDefault="001205A1" w:rsidP="001739D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separate"/>
        </w:r>
        <w:r w:rsidR="00A84125">
          <w:rPr>
            <w:rStyle w:val="Numeropagina"/>
            <w:noProof/>
            <w:lang w:bidi="it-IT"/>
          </w:rPr>
          <w:t>4</w:t>
        </w:r>
        <w:r>
          <w:rPr>
            <w:rStyle w:val="Numeropagina"/>
            <w:lang w:bidi="it-IT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3BB79845" w14:textId="77777777" w:rsidTr="00A84125">
      <w:tc>
        <w:tcPr>
          <w:tcW w:w="5329" w:type="dxa"/>
        </w:tcPr>
        <w:p w14:paraId="0A0526AD" w14:textId="7C7E6982" w:rsidR="001205A1" w:rsidRPr="001205A1" w:rsidRDefault="00CD1628" w:rsidP="00C66528">
          <w:pPr>
            <w:pStyle w:val="Pidipagina"/>
          </w:pPr>
          <w:r>
            <w:t>GESTIONE UTENTI IN</w:t>
          </w:r>
          <w:r w:rsidR="00B755EA">
            <w:t xml:space="preserve"> WINDOWS SERVER 2012</w:t>
          </w:r>
        </w:p>
      </w:tc>
      <w:tc>
        <w:tcPr>
          <w:tcW w:w="5329" w:type="dxa"/>
        </w:tcPr>
        <w:p w14:paraId="02A9809C" w14:textId="77777777" w:rsidR="001205A1" w:rsidRPr="001205A1" w:rsidRDefault="001205A1" w:rsidP="00A31A5B">
          <w:pPr>
            <w:pStyle w:val="Pidipagina"/>
          </w:pPr>
        </w:p>
      </w:tc>
    </w:tr>
  </w:tbl>
  <w:p w14:paraId="0D59605F" w14:textId="77777777" w:rsidR="001205A1" w:rsidRDefault="001205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005C4" w14:textId="77777777" w:rsidR="00222A72" w:rsidRDefault="00222A72" w:rsidP="001205A1">
      <w:r>
        <w:separator/>
      </w:r>
    </w:p>
  </w:footnote>
  <w:footnote w:type="continuationSeparator" w:id="0">
    <w:p w14:paraId="045F5CFA" w14:textId="77777777" w:rsidR="00222A72" w:rsidRDefault="00222A72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EA"/>
    <w:rsid w:val="00084FD3"/>
    <w:rsid w:val="000C4ED1"/>
    <w:rsid w:val="001205A1"/>
    <w:rsid w:val="001C7D84"/>
    <w:rsid w:val="00222A72"/>
    <w:rsid w:val="00255E94"/>
    <w:rsid w:val="002560A5"/>
    <w:rsid w:val="00256806"/>
    <w:rsid w:val="002877E8"/>
    <w:rsid w:val="00290DC2"/>
    <w:rsid w:val="002B0D15"/>
    <w:rsid w:val="002B7D95"/>
    <w:rsid w:val="002E7C4E"/>
    <w:rsid w:val="0031055C"/>
    <w:rsid w:val="00370418"/>
    <w:rsid w:val="00371EE1"/>
    <w:rsid w:val="003A798E"/>
    <w:rsid w:val="00416EE0"/>
    <w:rsid w:val="00425A99"/>
    <w:rsid w:val="00450FEF"/>
    <w:rsid w:val="005452AC"/>
    <w:rsid w:val="005A70CC"/>
    <w:rsid w:val="005C2B04"/>
    <w:rsid w:val="005E6B25"/>
    <w:rsid w:val="005F4F46"/>
    <w:rsid w:val="006761F7"/>
    <w:rsid w:val="006C60E6"/>
    <w:rsid w:val="0071736F"/>
    <w:rsid w:val="00724DC4"/>
    <w:rsid w:val="00747BE9"/>
    <w:rsid w:val="007B0740"/>
    <w:rsid w:val="007C1BAB"/>
    <w:rsid w:val="008778CF"/>
    <w:rsid w:val="008C4A6E"/>
    <w:rsid w:val="008E4234"/>
    <w:rsid w:val="00945314"/>
    <w:rsid w:val="00945DCD"/>
    <w:rsid w:val="00A15CF7"/>
    <w:rsid w:val="00A24793"/>
    <w:rsid w:val="00A31A5B"/>
    <w:rsid w:val="00A448AE"/>
    <w:rsid w:val="00A7719D"/>
    <w:rsid w:val="00A81248"/>
    <w:rsid w:val="00A84125"/>
    <w:rsid w:val="00AF7F87"/>
    <w:rsid w:val="00B267BB"/>
    <w:rsid w:val="00B33D43"/>
    <w:rsid w:val="00B755EA"/>
    <w:rsid w:val="00BC6C65"/>
    <w:rsid w:val="00BF7864"/>
    <w:rsid w:val="00C05663"/>
    <w:rsid w:val="00C66528"/>
    <w:rsid w:val="00C673F6"/>
    <w:rsid w:val="00C915F0"/>
    <w:rsid w:val="00C95B1F"/>
    <w:rsid w:val="00CD1628"/>
    <w:rsid w:val="00CD6A20"/>
    <w:rsid w:val="00D238B0"/>
    <w:rsid w:val="00D45A34"/>
    <w:rsid w:val="00D53ED8"/>
    <w:rsid w:val="00DC1657"/>
    <w:rsid w:val="00E54648"/>
    <w:rsid w:val="00E61C1A"/>
    <w:rsid w:val="00E816F3"/>
    <w:rsid w:val="00EF4F61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C92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6"/>
    <w:qFormat/>
    <w:rsid w:val="00945DCD"/>
  </w:style>
  <w:style w:type="paragraph" w:styleId="Titolo1">
    <w:name w:val="heading 1"/>
    <w:basedOn w:val="Normale"/>
    <w:next w:val="Normale"/>
    <w:link w:val="Titolo1Carattere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olo3">
    <w:name w:val="heading 3"/>
    <w:basedOn w:val="Normale"/>
    <w:next w:val="Normale"/>
    <w:link w:val="Titolo3Carattere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olo4">
    <w:name w:val="heading 4"/>
    <w:basedOn w:val="Normale"/>
    <w:next w:val="Normale"/>
    <w:link w:val="Titolo4Carattere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itolo5">
    <w:name w:val="heading 5"/>
    <w:basedOn w:val="Normale"/>
    <w:next w:val="Normale"/>
    <w:link w:val="Titolo5Carattere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oraggiografico">
    <w:name w:val="Ancoraggio grafico"/>
    <w:basedOn w:val="Normale"/>
    <w:uiPriority w:val="7"/>
    <w:qFormat/>
    <w:rsid w:val="00A81248"/>
    <w:rPr>
      <w:sz w:val="10"/>
    </w:rPr>
  </w:style>
  <w:style w:type="character" w:customStyle="1" w:styleId="Titolo3Carattere">
    <w:name w:val="Titolo 3 Carattere"/>
    <w:basedOn w:val="Carpredefinitoparagrafo"/>
    <w:link w:val="Tito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olo4Carattere">
    <w:name w:val="Titolo 4 Carattere"/>
    <w:basedOn w:val="Carpredefinitoparagrafo"/>
    <w:link w:val="Tito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sto">
    <w:name w:val="Testo"/>
    <w:basedOn w:val="Normale"/>
    <w:uiPriority w:val="5"/>
    <w:qFormat/>
    <w:rsid w:val="00C66528"/>
    <w:rPr>
      <w:i/>
      <w:color w:val="000000" w:themeColor="text1"/>
      <w:sz w:val="28"/>
    </w:rPr>
  </w:style>
  <w:style w:type="paragraph" w:styleId="Intestazione">
    <w:name w:val="header"/>
    <w:basedOn w:val="Normale"/>
    <w:link w:val="IntestazioneCarattere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6528"/>
  </w:style>
  <w:style w:type="paragraph" w:styleId="Pidipagina">
    <w:name w:val="footer"/>
    <w:basedOn w:val="Normale"/>
    <w:link w:val="PidipaginaCarattere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eropagina">
    <w:name w:val="page number"/>
    <w:basedOn w:val="Carpredefinitoparagrafo"/>
    <w:uiPriority w:val="99"/>
    <w:semiHidden/>
    <w:rsid w:val="001205A1"/>
  </w:style>
  <w:style w:type="character" w:customStyle="1" w:styleId="Titolo5Carattere">
    <w:name w:val="Titolo 5 Carattere"/>
    <w:basedOn w:val="Carpredefinitoparagrafo"/>
    <w:link w:val="Titolo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Testosegnaposto">
    <w:name w:val="Placeholder Text"/>
    <w:basedOn w:val="Carpredefinitoparagrafo"/>
    <w:uiPriority w:val="99"/>
    <w:semiHidden/>
    <w:rsid w:val="00C66528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FC49AE"/>
    <w:rPr>
      <w:i w:val="0"/>
      <w:iCs/>
      <w:color w:val="00C1C7" w:themeColor="accent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styleId="Collegamentoipertestuale">
    <w:name w:val="Hyperlink"/>
    <w:basedOn w:val="Carpredefinitoparagrafo"/>
    <w:uiPriority w:val="99"/>
    <w:unhideWhenUsed/>
    <w:rsid w:val="00B755EA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5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8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193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0020">
                  <w:marLeft w:val="0"/>
                  <w:marRight w:val="0"/>
                  <w:marTop w:val="0"/>
                  <w:marBottom w:val="180"/>
                  <w:divBdr>
                    <w:top w:val="single" w:sz="6" w:space="0" w:color="E8E8E8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5533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8740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94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oleObject" Target="embeddings/oleObject4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oleObject" Target="embeddings/oleObject2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3.bin"/><Relationship Id="rId28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Tesina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E0A184-023B-4FA5-800B-70A2495C43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Tesina Jazz.dotx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2021-02-02T20:37:00Z</dcterms:created>
  <dcterms:modified xsi:type="dcterms:W3CDTF">2021-02-19T09:41:00Z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