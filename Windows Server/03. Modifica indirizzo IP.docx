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8C4A6E" w14:paraId="2C7CF140" w14:textId="77777777" w:rsidTr="00A31A5B">
        <w:tc>
          <w:tcPr>
            <w:tcW w:w="5395" w:type="dxa"/>
          </w:tcPr>
          <w:p w14:paraId="01B6164A" w14:textId="77777777" w:rsidR="00A81248" w:rsidRPr="008C4A6E" w:rsidRDefault="00A81248" w:rsidP="00A81248">
            <w:pPr>
              <w:pStyle w:val="Ancoraggiografico"/>
            </w:pPr>
          </w:p>
        </w:tc>
        <w:tc>
          <w:tcPr>
            <w:tcW w:w="5237" w:type="dxa"/>
          </w:tcPr>
          <w:p w14:paraId="4181D2B3" w14:textId="77777777" w:rsidR="00A81248" w:rsidRPr="008C4A6E" w:rsidRDefault="00A81248" w:rsidP="00A81248">
            <w:pPr>
              <w:pStyle w:val="Ancoraggiografico"/>
            </w:pPr>
          </w:p>
        </w:tc>
      </w:tr>
      <w:tr w:rsidR="00A81248" w:rsidRPr="008C4A6E" w14:paraId="7D8AFB29" w14:textId="77777777" w:rsidTr="00A31A5B">
        <w:trPr>
          <w:trHeight w:val="2719"/>
        </w:trPr>
        <w:tc>
          <w:tcPr>
            <w:tcW w:w="5395" w:type="dxa"/>
          </w:tcPr>
          <w:p w14:paraId="503FF506" w14:textId="7D24015C" w:rsidR="00A81248" w:rsidRPr="008C4A6E" w:rsidRDefault="00370418" w:rsidP="00B33D43">
            <w:pPr>
              <w:pStyle w:val="Titolo1"/>
            </w:pPr>
            <w:r>
              <w:rPr>
                <w:sz w:val="40"/>
                <w:szCs w:val="22"/>
              </w:rPr>
              <w:t>MODIFICA DELL’INDIRIZZO IP</w:t>
            </w:r>
            <w:r w:rsidR="00B755EA" w:rsidRPr="00B33D43">
              <w:rPr>
                <w:sz w:val="40"/>
                <w:szCs w:val="22"/>
              </w:rPr>
              <w:t xml:space="preserve"> </w:t>
            </w:r>
            <w:r w:rsidR="00B755EA" w:rsidRPr="00B33D43">
              <w:rPr>
                <w:sz w:val="40"/>
                <w:szCs w:val="22"/>
              </w:rPr>
              <w:br/>
            </w:r>
            <w:r w:rsidR="00B33D43" w:rsidRPr="00B33D43">
              <w:rPr>
                <w:sz w:val="40"/>
                <w:szCs w:val="22"/>
              </w:rPr>
              <w:t>IN</w:t>
            </w:r>
            <w:r w:rsidR="00B755EA" w:rsidRPr="00B33D43">
              <w:rPr>
                <w:sz w:val="40"/>
                <w:szCs w:val="22"/>
              </w:rPr>
              <w:t xml:space="preserve"> WIN</w:t>
            </w:r>
            <w:r>
              <w:rPr>
                <w:sz w:val="40"/>
                <w:szCs w:val="22"/>
              </w:rPr>
              <w:t>DOWS</w:t>
            </w:r>
            <w:r w:rsidR="00B755EA" w:rsidRPr="00B33D43">
              <w:rPr>
                <w:sz w:val="40"/>
                <w:szCs w:val="22"/>
              </w:rPr>
              <w:t xml:space="preserve"> SERVER 2012</w:t>
            </w:r>
          </w:p>
        </w:tc>
        <w:tc>
          <w:tcPr>
            <w:tcW w:w="5237" w:type="dxa"/>
          </w:tcPr>
          <w:p w14:paraId="40A7B9AD" w14:textId="77777777" w:rsidR="00A81248" w:rsidRPr="008C4A6E" w:rsidRDefault="00A81248"/>
        </w:tc>
      </w:tr>
      <w:tr w:rsidR="00A81248" w:rsidRPr="008C4A6E" w14:paraId="7982547C" w14:textId="77777777" w:rsidTr="00A31A5B">
        <w:trPr>
          <w:trHeight w:val="8865"/>
        </w:trPr>
        <w:tc>
          <w:tcPr>
            <w:tcW w:w="5395" w:type="dxa"/>
          </w:tcPr>
          <w:p w14:paraId="57D24183" w14:textId="77777777" w:rsidR="00A81248" w:rsidRPr="008C4A6E" w:rsidRDefault="00A81248">
            <w:r w:rsidRPr="008C4A6E">
              <w:rPr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B8311D8" wp14:editId="2E50550D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o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2EE362" id="Grup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o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382834E7" w14:textId="77777777" w:rsidR="00A81248" w:rsidRPr="008C4A6E" w:rsidRDefault="00A81248"/>
        </w:tc>
      </w:tr>
      <w:tr w:rsidR="00A81248" w:rsidRPr="008C4A6E" w14:paraId="3B41152E" w14:textId="77777777" w:rsidTr="00A31A5B">
        <w:trPr>
          <w:trHeight w:val="1299"/>
        </w:trPr>
        <w:tc>
          <w:tcPr>
            <w:tcW w:w="5395" w:type="dxa"/>
          </w:tcPr>
          <w:p w14:paraId="17F01FB2" w14:textId="77777777" w:rsidR="00A81248" w:rsidRPr="008C4A6E" w:rsidRDefault="00A81248"/>
        </w:tc>
        <w:tc>
          <w:tcPr>
            <w:tcW w:w="5237" w:type="dxa"/>
          </w:tcPr>
          <w:p w14:paraId="71FCB2DF" w14:textId="530FFA7F" w:rsidR="00A81248" w:rsidRPr="008C4A6E" w:rsidRDefault="00B755EA" w:rsidP="00A81248">
            <w:pPr>
              <w:pStyle w:val="Titolo2"/>
            </w:pPr>
            <w:r>
              <w:t>BAGNIS GABRIELE</w:t>
            </w:r>
          </w:p>
          <w:p w14:paraId="06671298" w14:textId="1A86A76F" w:rsidR="00A81248" w:rsidRPr="008C4A6E" w:rsidRDefault="00B755EA" w:rsidP="00C66528">
            <w:pPr>
              <w:pStyle w:val="Titolo2"/>
            </w:pPr>
            <w:r>
              <w:t>5^A robotica</w:t>
            </w:r>
          </w:p>
        </w:tc>
      </w:tr>
      <w:tr w:rsidR="00A81248" w:rsidRPr="008C4A6E" w14:paraId="7AC5D732" w14:textId="77777777" w:rsidTr="00A31A5B">
        <w:trPr>
          <w:trHeight w:val="1402"/>
        </w:trPr>
        <w:tc>
          <w:tcPr>
            <w:tcW w:w="5395" w:type="dxa"/>
          </w:tcPr>
          <w:p w14:paraId="4AD655E2" w14:textId="77777777" w:rsidR="00A81248" w:rsidRPr="008C4A6E" w:rsidRDefault="00A81248"/>
        </w:tc>
        <w:tc>
          <w:tcPr>
            <w:tcW w:w="5237" w:type="dxa"/>
          </w:tcPr>
          <w:p w14:paraId="1BA9A694" w14:textId="09E88147" w:rsidR="00A81248" w:rsidRPr="008C4A6E" w:rsidRDefault="00B755EA" w:rsidP="00A81248">
            <w:pPr>
              <w:pStyle w:val="Titolo2"/>
            </w:pPr>
            <w:r>
              <w:t>Anno scolastico 2020/21</w:t>
            </w:r>
            <w:r w:rsidR="00C66528" w:rsidRPr="008C4A6E">
              <w:rPr>
                <w:lang w:bidi="it-IT"/>
              </w:rPr>
              <w:t xml:space="preserve"> </w:t>
            </w:r>
          </w:p>
          <w:p w14:paraId="207DD212" w14:textId="29F42394" w:rsidR="00A81248" w:rsidRDefault="00B755EA" w:rsidP="00A81248">
            <w:pPr>
              <w:pStyle w:val="Titolo2"/>
            </w:pPr>
            <w:r>
              <w:t>ITIS Mario Delpozzo</w:t>
            </w:r>
          </w:p>
          <w:p w14:paraId="56684FAF" w14:textId="31514F22" w:rsidR="00B755EA" w:rsidRPr="00B755EA" w:rsidRDefault="00B755EA" w:rsidP="00B755EA">
            <w:r w:rsidRPr="00B755EA">
              <w:rPr>
                <w:rFonts w:eastAsiaTheme="majorEastAsia" w:cstheme="majorBidi"/>
                <w:i/>
                <w:color w:val="00C1C7" w:themeColor="accent2"/>
                <w:sz w:val="42"/>
                <w:szCs w:val="26"/>
              </w:rPr>
              <w:t>C</w:t>
            </w:r>
            <w:r>
              <w:rPr>
                <w:rFonts w:eastAsiaTheme="majorEastAsia" w:cstheme="majorBidi"/>
                <w:i/>
                <w:color w:val="00C1C7" w:themeColor="accent2"/>
                <w:sz w:val="42"/>
                <w:szCs w:val="26"/>
              </w:rPr>
              <w:t>uneo</w:t>
            </w:r>
          </w:p>
        </w:tc>
      </w:tr>
    </w:tbl>
    <w:p w14:paraId="12DD8537" w14:textId="77777777" w:rsidR="000C4ED1" w:rsidRPr="008C4A6E" w:rsidRDefault="000C4ED1"/>
    <w:tbl>
      <w:tblPr>
        <w:tblW w:w="10807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6"/>
        <w:gridCol w:w="4977"/>
        <w:gridCol w:w="4978"/>
        <w:gridCol w:w="426"/>
      </w:tblGrid>
      <w:tr w:rsidR="001205A1" w:rsidRPr="008C4A6E" w14:paraId="26D559EF" w14:textId="77777777" w:rsidTr="005452AC">
        <w:trPr>
          <w:trHeight w:val="363"/>
        </w:trPr>
        <w:tc>
          <w:tcPr>
            <w:tcW w:w="426" w:type="dxa"/>
            <w:shd w:val="clear" w:color="auto" w:fill="EDF0F4" w:themeFill="accent3"/>
          </w:tcPr>
          <w:p w14:paraId="574C3FC2" w14:textId="77777777" w:rsidR="00A81248" w:rsidRPr="008C4A6E" w:rsidRDefault="00A81248"/>
        </w:tc>
        <w:tc>
          <w:tcPr>
            <w:tcW w:w="4977" w:type="dxa"/>
            <w:shd w:val="clear" w:color="auto" w:fill="EDF0F4" w:themeFill="accent3"/>
          </w:tcPr>
          <w:p w14:paraId="2336D8D5" w14:textId="77777777" w:rsidR="00A81248" w:rsidRPr="008C4A6E" w:rsidRDefault="00A81248"/>
        </w:tc>
        <w:tc>
          <w:tcPr>
            <w:tcW w:w="4978" w:type="dxa"/>
            <w:shd w:val="clear" w:color="auto" w:fill="EDF0F4" w:themeFill="accent3"/>
          </w:tcPr>
          <w:p w14:paraId="0A2937AD" w14:textId="77777777" w:rsidR="00A81248" w:rsidRPr="008C4A6E" w:rsidRDefault="00A81248"/>
        </w:tc>
        <w:tc>
          <w:tcPr>
            <w:tcW w:w="426" w:type="dxa"/>
            <w:shd w:val="clear" w:color="auto" w:fill="EDF0F4" w:themeFill="accent3"/>
          </w:tcPr>
          <w:p w14:paraId="6A49A895" w14:textId="77777777" w:rsidR="00A81248" w:rsidRPr="008C4A6E" w:rsidRDefault="00A81248"/>
        </w:tc>
      </w:tr>
      <w:tr w:rsidR="001205A1" w:rsidRPr="008C4A6E" w14:paraId="3C5E248E" w14:textId="77777777" w:rsidTr="005452AC">
        <w:trPr>
          <w:trHeight w:val="4323"/>
        </w:trPr>
        <w:tc>
          <w:tcPr>
            <w:tcW w:w="426" w:type="dxa"/>
            <w:shd w:val="clear" w:color="auto" w:fill="EDF0F4" w:themeFill="accent3"/>
          </w:tcPr>
          <w:p w14:paraId="61E7FEB0" w14:textId="77777777" w:rsidR="001205A1" w:rsidRPr="00B755EA" w:rsidRDefault="001205A1">
            <w:pPr>
              <w:rPr>
                <w:rFonts w:asciiTheme="majorHAnsi" w:eastAsiaTheme="majorEastAsia" w:hAnsiTheme="majorHAnsi" w:cstheme="majorBidi"/>
                <w:b/>
                <w:color w:val="123869" w:themeColor="accent1"/>
                <w:sz w:val="36"/>
              </w:rPr>
            </w:pPr>
          </w:p>
        </w:tc>
        <w:tc>
          <w:tcPr>
            <w:tcW w:w="9955" w:type="dxa"/>
            <w:gridSpan w:val="2"/>
            <w:shd w:val="clear" w:color="auto" w:fill="EDF0F4" w:themeFill="accent3"/>
          </w:tcPr>
          <w:p w14:paraId="74FF6AC5" w14:textId="25BFB974" w:rsidR="001205A1" w:rsidRDefault="00370418" w:rsidP="00B755EA">
            <w:pPr>
              <w:pStyle w:val="Titolo3"/>
            </w:pPr>
            <w:r>
              <w:t>PROCESSO</w:t>
            </w:r>
            <w:r w:rsidR="00B755EA">
              <w:t xml:space="preserve"> PASSO A PASSO</w:t>
            </w:r>
          </w:p>
          <w:p w14:paraId="69EE7C3D" w14:textId="77777777" w:rsidR="00B33D43" w:rsidRPr="00B755EA" w:rsidRDefault="00B33D43" w:rsidP="00370418"/>
          <w:p w14:paraId="4EA27F92" w14:textId="18865F87" w:rsidR="00B755EA" w:rsidRDefault="00B755EA" w:rsidP="00450FEF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 w:rsidR="00370418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0</w:t>
            </w: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: </w:t>
            </w:r>
            <w:r w:rsidR="00370418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Aprire le proprietà di rete</w:t>
            </w:r>
          </w:p>
          <w:p w14:paraId="564C75A0" w14:textId="4E496752" w:rsidR="00450FEF" w:rsidRPr="00B33D43" w:rsidRDefault="00450FEF" w:rsidP="00B755EA">
            <w:pPr>
              <w:rPr>
                <w:rFonts w:asciiTheme="majorHAnsi" w:hAnsiTheme="majorHAnsi"/>
                <w:b/>
                <w:color w:val="2AC9C9" w:themeColor="accent4" w:themeShade="80"/>
                <w:sz w:val="18"/>
                <w:szCs w:val="12"/>
              </w:rPr>
            </w:pPr>
          </w:p>
          <w:p w14:paraId="710D99B7" w14:textId="0BB7C5E9" w:rsidR="00450FEF" w:rsidRDefault="00370418" w:rsidP="00B755EA">
            <w:r>
              <w:t xml:space="preserve">Fare clic con il tasto destro sull’icona “rete” e selezionare “Proprietà” </w:t>
            </w:r>
          </w:p>
          <w:p w14:paraId="4A585EB2" w14:textId="77777777" w:rsidR="00B33D43" w:rsidRDefault="00B33D43" w:rsidP="00B755EA"/>
          <w:p w14:paraId="15BB15DB" w14:textId="6511A426" w:rsidR="00B33D43" w:rsidRDefault="00370418" w:rsidP="00B33D43">
            <w:pPr>
              <w:jc w:val="center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370418">
              <w:rPr>
                <w:rFonts w:asciiTheme="majorHAnsi" w:hAnsiTheme="majorHAnsi"/>
                <w:b/>
                <w:noProof/>
                <w:color w:val="2AC9C9" w:themeColor="accent4" w:themeShade="80"/>
                <w:sz w:val="36"/>
              </w:rPr>
              <w:drawing>
                <wp:inline distT="0" distB="0" distL="0" distR="0" wp14:anchorId="5EFE7B0F" wp14:editId="2611101E">
                  <wp:extent cx="3131820" cy="2655239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16" cy="266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31FCA" w14:textId="77777777" w:rsidR="00370418" w:rsidRPr="00370418" w:rsidRDefault="00370418" w:rsidP="00B33D43">
            <w:pPr>
              <w:jc w:val="center"/>
              <w:rPr>
                <w:rFonts w:asciiTheme="majorHAnsi" w:hAnsiTheme="majorHAnsi"/>
                <w:b/>
                <w:color w:val="2AC9C9" w:themeColor="accent4" w:themeShade="80"/>
                <w:sz w:val="18"/>
                <w:szCs w:val="12"/>
              </w:rPr>
            </w:pPr>
          </w:p>
          <w:p w14:paraId="1AA9E0A4" w14:textId="21DAF992" w:rsidR="00370418" w:rsidRPr="00370418" w:rsidRDefault="00370418" w:rsidP="00370418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1</w:t>
            </w: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: </w:t>
            </w:r>
            <w:r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Selezionare Modifica Impostazioni Scheda</w:t>
            </w:r>
          </w:p>
          <w:p w14:paraId="3B6E47EB" w14:textId="15166002" w:rsidR="005452AC" w:rsidRPr="00370418" w:rsidRDefault="005452AC" w:rsidP="005452AC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18"/>
                <w:szCs w:val="12"/>
              </w:rPr>
            </w:pPr>
          </w:p>
          <w:p w14:paraId="29FAF503" w14:textId="4A4D33FA" w:rsidR="00416EE0" w:rsidRDefault="00370418" w:rsidP="00370418">
            <w:pPr>
              <w:jc w:val="center"/>
            </w:pPr>
            <w:r w:rsidRPr="00370418">
              <w:rPr>
                <w:noProof/>
              </w:rPr>
              <w:drawing>
                <wp:inline distT="0" distB="0" distL="0" distR="0" wp14:anchorId="0ECFEB72" wp14:editId="760CC8E6">
                  <wp:extent cx="5422265" cy="4041507"/>
                  <wp:effectExtent l="0" t="0" r="6985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955" cy="405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B4E27" w14:textId="38757807" w:rsidR="001C7D84" w:rsidRDefault="001C7D84" w:rsidP="00BC6C65">
            <w:pPr>
              <w:ind w:firstLine="720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</w:p>
          <w:p w14:paraId="4CDFE616" w14:textId="15051FE4" w:rsidR="00370418" w:rsidRPr="00370418" w:rsidRDefault="00370418" w:rsidP="001C7D84">
            <w:pPr>
              <w:rPr>
                <w:rFonts w:asciiTheme="majorHAnsi" w:hAnsiTheme="majorHAnsi"/>
                <w:b/>
                <w:color w:val="2AC9C9" w:themeColor="accent4" w:themeShade="80"/>
                <w:sz w:val="22"/>
                <w:szCs w:val="16"/>
              </w:rPr>
            </w:pPr>
          </w:p>
          <w:p w14:paraId="5B2C314C" w14:textId="7F731E45" w:rsidR="00370418" w:rsidRDefault="00370418" w:rsidP="00370418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2</w:t>
            </w: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: </w:t>
            </w:r>
            <w:r w:rsidR="006761F7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Entrare nelle proprietà</w:t>
            </w:r>
          </w:p>
          <w:p w14:paraId="496C2187" w14:textId="77777777" w:rsidR="00370418" w:rsidRPr="00B33D43" w:rsidRDefault="00370418" w:rsidP="00370418">
            <w:pPr>
              <w:rPr>
                <w:rFonts w:asciiTheme="majorHAnsi" w:hAnsiTheme="majorHAnsi"/>
                <w:b/>
                <w:color w:val="2AC9C9" w:themeColor="accent4" w:themeShade="80"/>
                <w:sz w:val="18"/>
                <w:szCs w:val="12"/>
              </w:rPr>
            </w:pPr>
          </w:p>
          <w:p w14:paraId="544F1314" w14:textId="07FBFD98" w:rsidR="00370418" w:rsidRDefault="006761F7" w:rsidP="00370418">
            <w:r>
              <w:t>Selezionare la scheda di rete della quale vogliamo cambiare IP e dopo un clic del tasto destro selezionare proprietà.</w:t>
            </w:r>
          </w:p>
          <w:p w14:paraId="780CCF44" w14:textId="6FF03EDE" w:rsidR="00370418" w:rsidRDefault="00370418" w:rsidP="00370418"/>
          <w:p w14:paraId="6EA8B1D2" w14:textId="5A14E421" w:rsidR="00370418" w:rsidRDefault="00370418" w:rsidP="006761F7">
            <w:pPr>
              <w:jc w:val="center"/>
            </w:pPr>
            <w:r w:rsidRPr="00370418">
              <w:rPr>
                <w:noProof/>
              </w:rPr>
              <w:drawing>
                <wp:inline distT="0" distB="0" distL="0" distR="0" wp14:anchorId="6E809D0D" wp14:editId="6652E5C7">
                  <wp:extent cx="5489725" cy="4124325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964" cy="414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BDAB3" w14:textId="77777777" w:rsidR="00370418" w:rsidRPr="006761F7" w:rsidRDefault="00370418" w:rsidP="00370418">
            <w:pPr>
              <w:rPr>
                <w:rFonts w:asciiTheme="majorHAnsi" w:hAnsiTheme="majorHAnsi"/>
                <w:b/>
                <w:color w:val="2AC9C9" w:themeColor="accent4" w:themeShade="80"/>
                <w:sz w:val="12"/>
                <w:szCs w:val="6"/>
              </w:rPr>
            </w:pPr>
          </w:p>
          <w:p w14:paraId="0C642BFC" w14:textId="73E603C1" w:rsidR="00370418" w:rsidRDefault="00370418" w:rsidP="00370418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3</w:t>
            </w: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: </w:t>
            </w:r>
            <w:r w:rsidR="006761F7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Entrare nelle proprietà del protocollo</w:t>
            </w:r>
          </w:p>
          <w:p w14:paraId="79F8139F" w14:textId="77777777" w:rsidR="00370418" w:rsidRPr="006761F7" w:rsidRDefault="00370418" w:rsidP="00370418">
            <w:pPr>
              <w:rPr>
                <w:rFonts w:asciiTheme="majorHAnsi" w:hAnsiTheme="majorHAnsi"/>
                <w:b/>
                <w:color w:val="2AC9C9" w:themeColor="accent4" w:themeShade="80"/>
                <w:sz w:val="12"/>
                <w:szCs w:val="6"/>
              </w:rPr>
            </w:pPr>
          </w:p>
          <w:p w14:paraId="3D15B9FE" w14:textId="56AA5E81" w:rsidR="00370418" w:rsidRDefault="006761F7" w:rsidP="00370418">
            <w:r>
              <w:t>Selezionare “Protocollo Internet Versione 4 (TCP/IPv4)” e poi Proprietà.</w:t>
            </w:r>
          </w:p>
          <w:p w14:paraId="395198B3" w14:textId="77777777" w:rsidR="006761F7" w:rsidRPr="006761F7" w:rsidRDefault="006761F7" w:rsidP="00370418">
            <w:pPr>
              <w:rPr>
                <w:sz w:val="10"/>
                <w:szCs w:val="10"/>
              </w:rPr>
            </w:pPr>
          </w:p>
          <w:p w14:paraId="4E5BE33B" w14:textId="229D5460" w:rsidR="006761F7" w:rsidRDefault="006761F7" w:rsidP="006761F7">
            <w:pPr>
              <w:jc w:val="center"/>
            </w:pPr>
            <w:r w:rsidRPr="006761F7">
              <w:rPr>
                <w:noProof/>
              </w:rPr>
              <w:drawing>
                <wp:inline distT="0" distB="0" distL="0" distR="0" wp14:anchorId="08BAB075" wp14:editId="71B25361">
                  <wp:extent cx="2690901" cy="3227705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850" cy="323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D093D" w14:textId="6D54740D" w:rsidR="00370418" w:rsidRDefault="00370418" w:rsidP="00370418">
            <w:pPr>
              <w:rPr>
                <w:rFonts w:asciiTheme="majorHAnsi" w:hAnsiTheme="majorHAnsi"/>
                <w:b/>
                <w:color w:val="2AC9C9" w:themeColor="accent4" w:themeShade="80"/>
                <w:szCs w:val="18"/>
              </w:rPr>
            </w:pPr>
          </w:p>
          <w:p w14:paraId="5BF5119B" w14:textId="77777777" w:rsidR="006761F7" w:rsidRPr="00E816F3" w:rsidRDefault="006761F7" w:rsidP="00370418">
            <w:pPr>
              <w:rPr>
                <w:rFonts w:asciiTheme="majorHAnsi" w:hAnsiTheme="majorHAnsi"/>
                <w:b/>
                <w:color w:val="2AC9C9" w:themeColor="accent4" w:themeShade="80"/>
                <w:sz w:val="16"/>
                <w:szCs w:val="10"/>
              </w:rPr>
            </w:pPr>
          </w:p>
          <w:p w14:paraId="701903F5" w14:textId="2638D51D" w:rsidR="00370418" w:rsidRDefault="00370418" w:rsidP="00370418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4</w:t>
            </w: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: </w:t>
            </w:r>
            <w:r w:rsidR="006761F7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Configurare le impostazioni</w:t>
            </w:r>
          </w:p>
          <w:p w14:paraId="0AB9B8A1" w14:textId="77777777" w:rsidR="00370418" w:rsidRPr="00E816F3" w:rsidRDefault="00370418" w:rsidP="00370418">
            <w:pPr>
              <w:rPr>
                <w:rFonts w:asciiTheme="majorHAnsi" w:hAnsiTheme="majorHAnsi"/>
                <w:b/>
                <w:color w:val="2AC9C9" w:themeColor="accent4" w:themeShade="80"/>
                <w:sz w:val="14"/>
                <w:szCs w:val="8"/>
              </w:rPr>
            </w:pPr>
          </w:p>
          <w:p w14:paraId="11ECBE40" w14:textId="433B2142" w:rsidR="00370418" w:rsidRDefault="006761F7" w:rsidP="00370418">
            <w:r>
              <w:t>Inserire i vari indirizzi del server. Dato che nella scorsa lezione abbiamo impostato il nostro server anche come server DNS metterlo come DNS Predefinito.</w:t>
            </w:r>
          </w:p>
          <w:p w14:paraId="79C14A26" w14:textId="47785AFB" w:rsidR="006761F7" w:rsidRDefault="006761F7" w:rsidP="00370418">
            <w:r>
              <w:t>Cliccare su ok e conferma.</w:t>
            </w:r>
          </w:p>
          <w:p w14:paraId="424B54D9" w14:textId="5A2AF5FA" w:rsidR="00370418" w:rsidRDefault="00370418" w:rsidP="00370418">
            <w:pPr>
              <w:rPr>
                <w:rFonts w:asciiTheme="majorHAnsi" w:hAnsiTheme="majorHAnsi"/>
                <w:b/>
                <w:color w:val="2AC9C9" w:themeColor="accent4" w:themeShade="80"/>
                <w:szCs w:val="18"/>
              </w:rPr>
            </w:pPr>
          </w:p>
          <w:p w14:paraId="3D2B6331" w14:textId="550A8D13" w:rsidR="006761F7" w:rsidRDefault="006761F7" w:rsidP="006761F7">
            <w:pPr>
              <w:jc w:val="center"/>
              <w:rPr>
                <w:rFonts w:asciiTheme="majorHAnsi" w:hAnsiTheme="majorHAnsi"/>
                <w:b/>
                <w:color w:val="2AC9C9" w:themeColor="accent4" w:themeShade="80"/>
                <w:szCs w:val="18"/>
              </w:rPr>
            </w:pPr>
            <w:r w:rsidRPr="006761F7">
              <w:rPr>
                <w:rFonts w:asciiTheme="majorHAnsi" w:hAnsiTheme="majorHAnsi"/>
                <w:b/>
                <w:noProof/>
                <w:color w:val="2AC9C9" w:themeColor="accent4" w:themeShade="80"/>
                <w:szCs w:val="18"/>
              </w:rPr>
              <w:drawing>
                <wp:inline distT="0" distB="0" distL="0" distR="0" wp14:anchorId="12DAC48E" wp14:editId="7227A5AE">
                  <wp:extent cx="2866296" cy="3208020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934" cy="322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2E60D" w14:textId="77777777" w:rsidR="006761F7" w:rsidRPr="00E816F3" w:rsidRDefault="006761F7" w:rsidP="006761F7">
            <w:pPr>
              <w:jc w:val="center"/>
              <w:rPr>
                <w:rFonts w:asciiTheme="majorHAnsi" w:hAnsiTheme="majorHAnsi"/>
                <w:b/>
                <w:color w:val="2AC9C9" w:themeColor="accent4" w:themeShade="80"/>
                <w:sz w:val="12"/>
                <w:szCs w:val="6"/>
              </w:rPr>
            </w:pPr>
          </w:p>
          <w:p w14:paraId="6F6A5A62" w14:textId="07AB633B" w:rsidR="00370418" w:rsidRDefault="00370418" w:rsidP="00370418">
            <w:pPr>
              <w:ind w:left="702" w:hanging="702"/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</w:pP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PASSO </w:t>
            </w:r>
            <w:r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5</w:t>
            </w:r>
            <w:r w:rsidRPr="00B755EA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 xml:space="preserve">: </w:t>
            </w:r>
            <w:r w:rsidR="006761F7">
              <w:rPr>
                <w:rFonts w:asciiTheme="majorHAnsi" w:hAnsiTheme="majorHAnsi"/>
                <w:b/>
                <w:color w:val="2AC9C9" w:themeColor="accent4" w:themeShade="80"/>
                <w:sz w:val="36"/>
              </w:rPr>
              <w:t>Controllare il successo del cambiamento</w:t>
            </w:r>
          </w:p>
          <w:p w14:paraId="5E1A51D8" w14:textId="77777777" w:rsidR="00370418" w:rsidRPr="00E816F3" w:rsidRDefault="00370418" w:rsidP="00370418">
            <w:pPr>
              <w:rPr>
                <w:rFonts w:asciiTheme="majorHAnsi" w:hAnsiTheme="majorHAnsi"/>
                <w:b/>
                <w:color w:val="2AC9C9" w:themeColor="accent4" w:themeShade="80"/>
                <w:sz w:val="14"/>
                <w:szCs w:val="8"/>
              </w:rPr>
            </w:pPr>
          </w:p>
          <w:p w14:paraId="32C2A935" w14:textId="5708A7F6" w:rsidR="00370418" w:rsidRDefault="006761F7" w:rsidP="00370418">
            <w:r>
              <w:t>Aprendo un terminale e scrivendo “</w:t>
            </w:r>
            <w:proofErr w:type="spellStart"/>
            <w:r>
              <w:t>ipconfig</w:t>
            </w:r>
            <w:proofErr w:type="spellEnd"/>
            <w:r>
              <w:t xml:space="preserve"> /</w:t>
            </w:r>
            <w:proofErr w:type="spellStart"/>
            <w:r>
              <w:t>all</w:t>
            </w:r>
            <w:proofErr w:type="spellEnd"/>
            <w:r>
              <w:t xml:space="preserve">” controlliamo che </w:t>
            </w:r>
            <w:r w:rsidR="00E816F3">
              <w:t>i valori</w:t>
            </w:r>
            <w:r>
              <w:t xml:space="preserve"> </w:t>
            </w:r>
            <w:r w:rsidR="00E816F3">
              <w:t>della scheda di rete della macchina corrispondano a quelli inseriti</w:t>
            </w:r>
          </w:p>
          <w:p w14:paraId="5087DF03" w14:textId="35131E48" w:rsidR="006761F7" w:rsidRDefault="006761F7" w:rsidP="00370418"/>
          <w:p w14:paraId="0F0A5D89" w14:textId="77777777" w:rsidR="001C7D84" w:rsidRDefault="006761F7" w:rsidP="00E816F3">
            <w:pPr>
              <w:jc w:val="center"/>
            </w:pPr>
            <w:r>
              <w:object w:dxaOrig="8040" w:dyaOrig="7284" w14:anchorId="1D2FEE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4.6pt;height:266.4pt" o:ole="">
                  <v:imagedata r:id="rId15" o:title=""/>
                </v:shape>
                <o:OLEObject Type="Embed" ProgID="PBrush" ShapeID="_x0000_i1025" DrawAspect="Content" ObjectID="_1674027943" r:id="rId16"/>
              </w:object>
            </w:r>
          </w:p>
          <w:p w14:paraId="2341F77A" w14:textId="5E80D222" w:rsidR="00E816F3" w:rsidRPr="00E816F3" w:rsidRDefault="00E816F3" w:rsidP="00E816F3">
            <w:pPr>
              <w:jc w:val="center"/>
            </w:pPr>
          </w:p>
        </w:tc>
        <w:tc>
          <w:tcPr>
            <w:tcW w:w="426" w:type="dxa"/>
            <w:shd w:val="clear" w:color="auto" w:fill="EDF0F4" w:themeFill="accent3"/>
          </w:tcPr>
          <w:p w14:paraId="34BFC7BB" w14:textId="77777777" w:rsidR="001205A1" w:rsidRPr="008C4A6E" w:rsidRDefault="001205A1"/>
        </w:tc>
      </w:tr>
    </w:tbl>
    <w:p w14:paraId="55ABD123" w14:textId="1DF79B07" w:rsidR="00A81248" w:rsidRPr="00E816F3" w:rsidRDefault="00A81248" w:rsidP="00E816F3">
      <w:pPr>
        <w:rPr>
          <w:sz w:val="2"/>
          <w:szCs w:val="2"/>
        </w:rPr>
      </w:pPr>
    </w:p>
    <w:sectPr w:rsidR="00A81248" w:rsidRPr="00E816F3" w:rsidSect="00A31A5B">
      <w:footerReference w:type="even" r:id="rId17"/>
      <w:footerReference w:type="default" r:id="rId18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03856" w14:textId="77777777" w:rsidR="0071736F" w:rsidRDefault="0071736F" w:rsidP="001205A1">
      <w:r>
        <w:separator/>
      </w:r>
    </w:p>
  </w:endnote>
  <w:endnote w:type="continuationSeparator" w:id="0">
    <w:p w14:paraId="3E7BF393" w14:textId="77777777" w:rsidR="0071736F" w:rsidRDefault="0071736F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169788469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1904C4A6" w14:textId="77777777" w:rsidR="001205A1" w:rsidRDefault="001205A1" w:rsidP="001739D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separate"/>
        </w:r>
        <w:r w:rsidR="007B0740">
          <w:rPr>
            <w:rStyle w:val="Numeropagina"/>
            <w:noProof/>
            <w:lang w:bidi="it-IT"/>
          </w:rPr>
          <w:t>2</w:t>
        </w:r>
        <w:r>
          <w:rPr>
            <w:rStyle w:val="Numeropagina"/>
            <w:lang w:bidi="it-IT"/>
          </w:rPr>
          <w:fldChar w:fldCharType="end"/>
        </w:r>
      </w:p>
    </w:sdtContent>
  </w:sdt>
  <w:p w14:paraId="66F8D51E" w14:textId="77777777" w:rsidR="001205A1" w:rsidRDefault="001205A1" w:rsidP="001205A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041358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7DD5B171" w14:textId="77777777" w:rsidR="001205A1" w:rsidRDefault="001205A1" w:rsidP="001739D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separate"/>
        </w:r>
        <w:r w:rsidR="00A84125">
          <w:rPr>
            <w:rStyle w:val="Numeropagina"/>
            <w:noProof/>
            <w:lang w:bidi="it-IT"/>
          </w:rPr>
          <w:t>4</w:t>
        </w:r>
        <w:r>
          <w:rPr>
            <w:rStyle w:val="Numeropagina"/>
            <w:lang w:bidi="it-IT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3BB79845" w14:textId="77777777" w:rsidTr="00A84125">
      <w:tc>
        <w:tcPr>
          <w:tcW w:w="5329" w:type="dxa"/>
        </w:tcPr>
        <w:p w14:paraId="0A0526AD" w14:textId="1E4CE160" w:rsidR="001205A1" w:rsidRPr="001205A1" w:rsidRDefault="00BC6C65" w:rsidP="00C66528">
          <w:pPr>
            <w:pStyle w:val="Pidipagina"/>
          </w:pPr>
          <w:r>
            <w:t>INDIRIZZO IP</w:t>
          </w:r>
          <w:r w:rsidR="00B755EA">
            <w:t xml:space="preserve"> WINDOWS SERVER 2012</w:t>
          </w:r>
        </w:p>
      </w:tc>
      <w:tc>
        <w:tcPr>
          <w:tcW w:w="5329" w:type="dxa"/>
        </w:tcPr>
        <w:p w14:paraId="02A9809C" w14:textId="77777777" w:rsidR="001205A1" w:rsidRPr="001205A1" w:rsidRDefault="001205A1" w:rsidP="00A31A5B">
          <w:pPr>
            <w:pStyle w:val="Pidipagina"/>
          </w:pPr>
        </w:p>
      </w:tc>
    </w:tr>
  </w:tbl>
  <w:p w14:paraId="0D59605F" w14:textId="77777777" w:rsidR="001205A1" w:rsidRDefault="001205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AD512" w14:textId="77777777" w:rsidR="0071736F" w:rsidRDefault="0071736F" w:rsidP="001205A1">
      <w:r>
        <w:separator/>
      </w:r>
    </w:p>
  </w:footnote>
  <w:footnote w:type="continuationSeparator" w:id="0">
    <w:p w14:paraId="4AB86887" w14:textId="77777777" w:rsidR="0071736F" w:rsidRDefault="0071736F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EA"/>
    <w:rsid w:val="00084FD3"/>
    <w:rsid w:val="000C4ED1"/>
    <w:rsid w:val="001205A1"/>
    <w:rsid w:val="001C7D84"/>
    <w:rsid w:val="00255E94"/>
    <w:rsid w:val="002560A5"/>
    <w:rsid w:val="00256806"/>
    <w:rsid w:val="002877E8"/>
    <w:rsid w:val="002B0D15"/>
    <w:rsid w:val="002E7C4E"/>
    <w:rsid w:val="0031055C"/>
    <w:rsid w:val="00370418"/>
    <w:rsid w:val="00371EE1"/>
    <w:rsid w:val="003A798E"/>
    <w:rsid w:val="00416EE0"/>
    <w:rsid w:val="00425A99"/>
    <w:rsid w:val="00450FEF"/>
    <w:rsid w:val="005452AC"/>
    <w:rsid w:val="005A70CC"/>
    <w:rsid w:val="005E6B25"/>
    <w:rsid w:val="005F4F46"/>
    <w:rsid w:val="006761F7"/>
    <w:rsid w:val="006C60E6"/>
    <w:rsid w:val="0071736F"/>
    <w:rsid w:val="00724DC4"/>
    <w:rsid w:val="00747BE9"/>
    <w:rsid w:val="007B0740"/>
    <w:rsid w:val="007C1BAB"/>
    <w:rsid w:val="008778CF"/>
    <w:rsid w:val="008C4A6E"/>
    <w:rsid w:val="008E4234"/>
    <w:rsid w:val="00A15CF7"/>
    <w:rsid w:val="00A24793"/>
    <w:rsid w:val="00A31A5B"/>
    <w:rsid w:val="00A448AE"/>
    <w:rsid w:val="00A7719D"/>
    <w:rsid w:val="00A81248"/>
    <w:rsid w:val="00A84125"/>
    <w:rsid w:val="00B267BB"/>
    <w:rsid w:val="00B33D43"/>
    <w:rsid w:val="00B755EA"/>
    <w:rsid w:val="00BC6C65"/>
    <w:rsid w:val="00BF7864"/>
    <w:rsid w:val="00C05663"/>
    <w:rsid w:val="00C66528"/>
    <w:rsid w:val="00C673F6"/>
    <w:rsid w:val="00C915F0"/>
    <w:rsid w:val="00C95B1F"/>
    <w:rsid w:val="00CD6A20"/>
    <w:rsid w:val="00D238B0"/>
    <w:rsid w:val="00D45A34"/>
    <w:rsid w:val="00D53ED8"/>
    <w:rsid w:val="00E61C1A"/>
    <w:rsid w:val="00E816F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C92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6"/>
    <w:qFormat/>
    <w:rsid w:val="00370418"/>
  </w:style>
  <w:style w:type="paragraph" w:styleId="Titolo1">
    <w:name w:val="heading 1"/>
    <w:basedOn w:val="Normale"/>
    <w:next w:val="Normale"/>
    <w:link w:val="Titolo1Carattere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olo3">
    <w:name w:val="heading 3"/>
    <w:basedOn w:val="Normale"/>
    <w:next w:val="Normale"/>
    <w:link w:val="Titolo3Carattere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olo4">
    <w:name w:val="heading 4"/>
    <w:basedOn w:val="Normale"/>
    <w:next w:val="Normale"/>
    <w:link w:val="Titolo4Carattere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itolo5">
    <w:name w:val="heading 5"/>
    <w:basedOn w:val="Normale"/>
    <w:next w:val="Normale"/>
    <w:link w:val="Titolo5Carattere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oraggiografico">
    <w:name w:val="Ancoraggio grafico"/>
    <w:basedOn w:val="Normale"/>
    <w:uiPriority w:val="7"/>
    <w:qFormat/>
    <w:rsid w:val="00A81248"/>
    <w:rPr>
      <w:sz w:val="10"/>
    </w:rPr>
  </w:style>
  <w:style w:type="character" w:customStyle="1" w:styleId="Titolo3Carattere">
    <w:name w:val="Titolo 3 Carattere"/>
    <w:basedOn w:val="Carpredefinitoparagrafo"/>
    <w:link w:val="Tito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olo4Carattere">
    <w:name w:val="Titolo 4 Carattere"/>
    <w:basedOn w:val="Carpredefinitoparagrafo"/>
    <w:link w:val="Tito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sto">
    <w:name w:val="Testo"/>
    <w:basedOn w:val="Normale"/>
    <w:uiPriority w:val="5"/>
    <w:qFormat/>
    <w:rsid w:val="00C66528"/>
    <w:rPr>
      <w:i/>
      <w:color w:val="000000" w:themeColor="text1"/>
      <w:sz w:val="28"/>
    </w:rPr>
  </w:style>
  <w:style w:type="paragraph" w:styleId="Intestazione">
    <w:name w:val="header"/>
    <w:basedOn w:val="Normale"/>
    <w:link w:val="IntestazioneCarattere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6528"/>
  </w:style>
  <w:style w:type="paragraph" w:styleId="Pidipagina">
    <w:name w:val="footer"/>
    <w:basedOn w:val="Normale"/>
    <w:link w:val="PidipaginaCarattere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eropagina">
    <w:name w:val="page number"/>
    <w:basedOn w:val="Carpredefinitoparagrafo"/>
    <w:uiPriority w:val="99"/>
    <w:semiHidden/>
    <w:rsid w:val="001205A1"/>
  </w:style>
  <w:style w:type="character" w:customStyle="1" w:styleId="Titolo5Carattere">
    <w:name w:val="Titolo 5 Carattere"/>
    <w:basedOn w:val="Carpredefinitoparagrafo"/>
    <w:link w:val="Titolo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Testosegnaposto">
    <w:name w:val="Placeholder Text"/>
    <w:basedOn w:val="Carpredefinitoparagrafo"/>
    <w:uiPriority w:val="99"/>
    <w:semiHidden/>
    <w:rsid w:val="00C66528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FC49AE"/>
    <w:rPr>
      <w:i w:val="0"/>
      <w:iCs/>
      <w:color w:val="00C1C7" w:themeColor="accent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Collegamentoipertestuale">
    <w:name w:val="Hyperlink"/>
    <w:basedOn w:val="Carpredefinitoparagrafo"/>
    <w:uiPriority w:val="99"/>
    <w:unhideWhenUsed/>
    <w:rsid w:val="00B755E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5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8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193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0020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5533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8740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94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Tesina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E0A184-023B-4FA5-800B-70A2495C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Tesina Jazz.dotx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2021-02-02T20:37:00Z</dcterms:created>
  <dcterms:modified xsi:type="dcterms:W3CDTF">2021-02-05T09:59:00Z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